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2B2728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A84105">
        <w:rPr>
          <w:rFonts w:ascii="NimbusRomNo9L-Regu" w:hAnsi="NimbusRomNo9L-Regu" w:cs="NimbusRomNo9L-Regu"/>
        </w:rPr>
        <w:t>lista estática</w:t>
      </w:r>
      <w:r w:rsidR="007B648C">
        <w:rPr>
          <w:rFonts w:ascii="NimbusRomNo9L-Regu" w:hAnsi="NimbusRomNo9L-Regu" w:cs="NimbusRomNo9L-Regu"/>
        </w:rPr>
        <w:t xml:space="preserve">, </w:t>
      </w:r>
      <w:r w:rsidR="007007A0">
        <w:rPr>
          <w:rFonts w:ascii="NimbusRomNo9L-Regu" w:hAnsi="NimbusRomNo9L-Regu" w:cs="NimbusRomNo9L-Regu"/>
        </w:rPr>
        <w:t xml:space="preserve">conforme a interface </w:t>
      </w:r>
      <w:proofErr w:type="spellStart"/>
      <w:r w:rsidR="00A84105">
        <w:rPr>
          <w:rFonts w:ascii="NimbusRomNo9L-Regu" w:hAnsi="NimbusRomNo9L-Regu" w:cs="NimbusRomNo9L-Regu"/>
          <w:i/>
          <w:iCs/>
        </w:rPr>
        <w:t>lista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A84105">
        <w:rPr>
          <w:rFonts w:ascii="NimbusRomNo9L-Regu" w:hAnsi="NimbusRomNo9L-Regu" w:cs="NimbusRomNo9L-Regu"/>
        </w:rPr>
        <w:t>Lista</w:t>
      </w:r>
      <w:proofErr w:type="spellEnd"/>
      <w:r>
        <w:rPr>
          <w:rFonts w:ascii="NimbusRomNo9L-Regu" w:hAnsi="NimbusRomNo9L-Regu" w:cs="NimbusRomNo9L-Regu"/>
        </w:rPr>
        <w:t>, com vetor</w:t>
      </w:r>
      <w:r w:rsidR="00A84105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e </w:t>
      </w:r>
      <w:r w:rsidR="00A84105">
        <w:rPr>
          <w:rFonts w:ascii="NimbusRomNo9L-Regu" w:hAnsi="NimbusRomNo9L-Regu" w:cs="NimbusRomNo9L-Regu"/>
        </w:rPr>
        <w:t>a quantidade de elementos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  <w:bookmarkStart w:id="0" w:name="_GoBack"/>
      <w:bookmarkEnd w:id="0"/>
    </w:p>
    <w:p w:rsidR="00544238" w:rsidRDefault="00544238" w:rsidP="00F435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inserir</w:t>
      </w:r>
      <w:r w:rsidR="002B2728">
        <w:rPr>
          <w:rFonts w:ascii="NimbusRomNo9L-Regu" w:hAnsi="NimbusRomNo9L-Regu" w:cs="NimbusRomNo9L-Regu"/>
        </w:rPr>
        <w:t xml:space="preserve"> (no final)</w:t>
      </w:r>
    </w:p>
    <w:p w:rsidR="00F4352D" w:rsidRDefault="00F4352D" w:rsidP="00F435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remover;</w:t>
      </w:r>
    </w:p>
    <w:p w:rsidR="00F4352D" w:rsidRDefault="00F4352D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buscar;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const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TAM = 100;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vector[100];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*)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malloc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0;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insert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i;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TAM)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 vector[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]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++;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extract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positionValueFound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search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), index;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positionValueFound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-1)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-1;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lastRenderedPageBreak/>
              <w:t xml:space="preserve">    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gramStart"/>
            <w:r w:rsidRPr="00302FDE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index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positionValueFound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+1; index &lt;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 index++)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vector[index - 1]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vector[index];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--;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positionValueFound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search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, i;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gramStart"/>
            <w:r w:rsidRPr="00302FDE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i = 0; i &lt;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 i++)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vector[i] ==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i;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    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-1;</w:t>
            </w:r>
          </w:p>
          <w:p w:rsidR="00E669D7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2B2728" w:rsidRDefault="002B2728" w:rsidP="000C4B7A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4 - </w:t>
      </w:r>
      <w:r w:rsidR="000C4B7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>
        <w:rPr>
          <w:rFonts w:ascii="NimbusRomNo9L-Regu" w:hAnsi="NimbusRomNo9L-Regu" w:cs="NimbusRomNo9L-Regu"/>
        </w:rPr>
        <w:tab/>
        <w:t xml:space="preserve">Inclua </w:t>
      </w:r>
      <w:r w:rsidR="00522A9C">
        <w:rPr>
          <w:rFonts w:ascii="NimbusRomNo9L-Regu" w:hAnsi="NimbusRomNo9L-Regu" w:cs="NimbusRomNo9L-Regu"/>
        </w:rPr>
        <w:t>na</w:t>
      </w:r>
      <w:r>
        <w:rPr>
          <w:rFonts w:ascii="NimbusRomNo9L-Regu" w:hAnsi="NimbusRomNo9L-Regu" w:cs="NimbusRomNo9L-Regu"/>
        </w:rPr>
        <w:t xml:space="preserve"> implementação da sua lista estáti</w:t>
      </w:r>
      <w:r w:rsidR="000C4B7A">
        <w:rPr>
          <w:rFonts w:ascii="NimbusRomNo9L-Regu" w:hAnsi="NimbusRomNo9L-Regu" w:cs="NimbusRomNo9L-Regu"/>
        </w:rPr>
        <w:t>c</w:t>
      </w:r>
      <w:r>
        <w:rPr>
          <w:rFonts w:ascii="NimbusRomNo9L-Regu" w:hAnsi="NimbusRomNo9L-Regu" w:cs="NimbusRomNo9L-Regu"/>
        </w:rPr>
        <w:t>a</w:t>
      </w:r>
      <w:r w:rsidR="000C4B7A">
        <w:rPr>
          <w:rFonts w:ascii="NimbusRomNo9L-Regu" w:hAnsi="NimbusRomNo9L-Regu" w:cs="NimbusRomNo9L-Regu"/>
        </w:rPr>
        <w:t xml:space="preserve"> </w:t>
      </w:r>
      <w:r w:rsidR="00522A9C">
        <w:rPr>
          <w:rFonts w:ascii="NimbusRomNo9L-Regu" w:hAnsi="NimbusRomNo9L-Regu" w:cs="NimbusRomNo9L-Regu"/>
        </w:rPr>
        <w:t>o método</w:t>
      </w:r>
      <w:r w:rsidR="000C4B7A">
        <w:rPr>
          <w:rFonts w:ascii="NimbusRomNo9L-Regu" w:hAnsi="NimbusRomNo9L-Regu" w:cs="NimbusRomNo9L-Regu"/>
        </w:rPr>
        <w:t xml:space="preserve"> </w:t>
      </w:r>
      <w:proofErr w:type="spellStart"/>
      <w:r w:rsidR="000C4B7A" w:rsidRPr="000C4B7A">
        <w:rPr>
          <w:rFonts w:ascii="NimbusRomNo9L-Regu" w:hAnsi="NimbusRomNo9L-Regu" w:cs="NimbusRomNo9L-Regu"/>
          <w:i/>
          <w:iCs/>
        </w:rPr>
        <w:t>inserir_pos</w:t>
      </w:r>
      <w:proofErr w:type="spellEnd"/>
      <w:r w:rsidR="000C4B7A">
        <w:rPr>
          <w:rFonts w:ascii="NimbusRomNo9L-Regu" w:hAnsi="NimbusRomNo9L-Regu" w:cs="NimbusRomNo9L-Regu"/>
        </w:rPr>
        <w:t>, o qual recebe uma lista, um valor e a posição onde o valor deverá ser inserido dentro da lista.</w:t>
      </w:r>
    </w:p>
    <w:p w:rsidR="002B2728" w:rsidRPr="00E669D7" w:rsidRDefault="002B2728" w:rsidP="002B2728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2B2728" w:rsidTr="00E95EE7">
        <w:tc>
          <w:tcPr>
            <w:tcW w:w="9701" w:type="dxa"/>
          </w:tcPr>
          <w:p w:rsidR="002B2728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insertInPosition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position)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index,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TAM || position &gt;=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+1)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gramStart"/>
            <w:r w:rsidRPr="00302FDE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index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- 1; index &gt;= 0; index--) {</w:t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vector[index + 1]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vector[index];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>index == position || index + 1 == position)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vector[position]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++;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>}</w:t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2B2728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2B2728" w:rsidRDefault="002B2728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2B2728" w:rsidRDefault="002B2728" w:rsidP="002B2728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6751B" w:rsidRDefault="00C6751B" w:rsidP="00C6751B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4 - 3</w:t>
      </w:r>
      <w:r>
        <w:rPr>
          <w:rFonts w:ascii="NimbusRomNo9L-Regu" w:hAnsi="NimbusRomNo9L-Regu" w:cs="NimbusRomNo9L-Regu"/>
        </w:rPr>
        <w:tab/>
        <w:t xml:space="preserve">Inclua na implementação da sua lista estática o método </w:t>
      </w:r>
      <w:proofErr w:type="spellStart"/>
      <w:r w:rsidR="003B6129">
        <w:rPr>
          <w:rFonts w:ascii="NimbusRomNo9L-Regu" w:hAnsi="NimbusRomNo9L-Regu" w:cs="NimbusRomNo9L-Regu"/>
          <w:i/>
          <w:iCs/>
        </w:rPr>
        <w:t>remover</w:t>
      </w:r>
      <w:r w:rsidRPr="000C4B7A">
        <w:rPr>
          <w:rFonts w:ascii="NimbusRomNo9L-Regu" w:hAnsi="NimbusRomNo9L-Regu" w:cs="NimbusRomNo9L-Regu"/>
          <w:i/>
          <w:iCs/>
        </w:rPr>
        <w:t>_pos</w:t>
      </w:r>
      <w:proofErr w:type="spellEnd"/>
      <w:r>
        <w:rPr>
          <w:rFonts w:ascii="NimbusRomNo9L-Regu" w:hAnsi="NimbusRomNo9L-Regu" w:cs="NimbusRomNo9L-Regu"/>
        </w:rPr>
        <w:t xml:space="preserve">, o qual recebe uma lista, e a posição </w:t>
      </w:r>
      <w:r w:rsidR="003B6129">
        <w:rPr>
          <w:rFonts w:ascii="NimbusRomNo9L-Regu" w:hAnsi="NimbusRomNo9L-Regu" w:cs="NimbusRomNo9L-Regu"/>
        </w:rPr>
        <w:t xml:space="preserve">de </w:t>
      </w:r>
      <w:r>
        <w:rPr>
          <w:rFonts w:ascii="NimbusRomNo9L-Regu" w:hAnsi="NimbusRomNo9L-Regu" w:cs="NimbusRomNo9L-Regu"/>
        </w:rPr>
        <w:t xml:space="preserve">onde o valor deverá ser </w:t>
      </w:r>
      <w:r w:rsidR="003B6129">
        <w:rPr>
          <w:rFonts w:ascii="NimbusRomNo9L-Regu" w:hAnsi="NimbusRomNo9L-Regu" w:cs="NimbusRomNo9L-Regu"/>
        </w:rPr>
        <w:t>removido</w:t>
      </w:r>
      <w:r>
        <w:rPr>
          <w:rFonts w:ascii="NimbusRomNo9L-Regu" w:hAnsi="NimbusRomNo9L-Regu" w:cs="NimbusRomNo9L-Regu"/>
        </w:rPr>
        <w:t xml:space="preserve"> da lista.</w:t>
      </w:r>
    </w:p>
    <w:p w:rsidR="00C6751B" w:rsidRPr="00E669D7" w:rsidRDefault="00C6751B" w:rsidP="00C6751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6751B" w:rsidTr="00E95EE7">
        <w:tc>
          <w:tcPr>
            <w:tcW w:w="9701" w:type="dxa"/>
          </w:tcPr>
          <w:p w:rsidR="00C6751B" w:rsidRDefault="00C6751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extractInPosition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position)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index,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TAM)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position &lt;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gramStart"/>
            <w:r w:rsidRPr="00302FDE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index = position + 1; index &lt;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quantityElements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 index++)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vector[index - 1]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vector[index];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--;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C6751B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C6751B" w:rsidRDefault="00C6751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166A34" w:rsidRDefault="00166A34" w:rsidP="00C6751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166A34" w:rsidRDefault="00166A34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br w:type="page"/>
      </w:r>
    </w:p>
    <w:p w:rsidR="002B2728" w:rsidRDefault="002B2728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6751B" w:rsidRDefault="00C6751B" w:rsidP="00C6751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4</w:t>
      </w:r>
      <w:r>
        <w:rPr>
          <w:rFonts w:ascii="NimbusRomNo9L-Regu" w:hAnsi="NimbusRomNo9L-Regu" w:cs="NimbusRomNo9L-Regu"/>
        </w:rPr>
        <w:tab/>
        <w:t xml:space="preserve">Implemente uma lista simplesmente encadeada, conforme a interface </w:t>
      </w:r>
      <w:proofErr w:type="spellStart"/>
      <w:r>
        <w:rPr>
          <w:rFonts w:ascii="NimbusRomNo9L-Regu" w:hAnsi="NimbusRomNo9L-Regu" w:cs="NimbusRomNo9L-Regu"/>
          <w:i/>
          <w:iCs/>
        </w:rPr>
        <w:t>listaenc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6751B" w:rsidRDefault="00F150F8" w:rsidP="00C6751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elemento </w:t>
      </w:r>
      <w:proofErr w:type="spellStart"/>
      <w:r>
        <w:rPr>
          <w:rFonts w:ascii="NimbusRomNo9L-Regu" w:hAnsi="NimbusRomNo9L-Regu" w:cs="NimbusRomNo9L-Regu"/>
        </w:rPr>
        <w:t>TNo</w:t>
      </w:r>
      <w:proofErr w:type="spellEnd"/>
      <w:r w:rsidR="00C6751B">
        <w:rPr>
          <w:rFonts w:ascii="NimbusRomNo9L-Regu" w:hAnsi="NimbusRomNo9L-Regu" w:cs="NimbusRomNo9L-Regu"/>
        </w:rPr>
        <w:t>;</w:t>
      </w:r>
    </w:p>
    <w:p w:rsidR="00C6751B" w:rsidRDefault="00C6751B" w:rsidP="00C6751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C6751B" w:rsidRDefault="00C6751B" w:rsidP="00C6751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inserir (no final)</w:t>
      </w:r>
    </w:p>
    <w:p w:rsidR="00C6751B" w:rsidRDefault="00C6751B" w:rsidP="00C6751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remover;</w:t>
      </w:r>
    </w:p>
    <w:p w:rsidR="00C6751B" w:rsidRDefault="00C6751B" w:rsidP="00C6751B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buscar;</w:t>
      </w:r>
    </w:p>
    <w:p w:rsidR="00C6751B" w:rsidRPr="00E669D7" w:rsidRDefault="00C6751B" w:rsidP="00C6751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6751B" w:rsidTr="00E95EE7">
        <w:tc>
          <w:tcPr>
            <w:tcW w:w="9701" w:type="dxa"/>
          </w:tcPr>
          <w:p w:rsidR="00C6751B" w:rsidRDefault="00C6751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proofErr w:type="gramStart"/>
            <w:r w:rsidRPr="00D815B7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));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NULL;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-1;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count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0;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count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>++;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count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insert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extract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lastRenderedPageBreak/>
              <w:tab/>
            </w:r>
            <w:r w:rsidRPr="00D815B7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search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C6751B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C6751B" w:rsidRDefault="00C6751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6751B" w:rsidRDefault="00C6751B" w:rsidP="00C6751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6CFB" w:rsidRDefault="00F36CFB" w:rsidP="00C6751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6CFB" w:rsidRDefault="00F36CFB" w:rsidP="00F36CFB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4 - 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>
        <w:rPr>
          <w:rFonts w:ascii="NimbusRomNo9L-Regu" w:hAnsi="NimbusRomNo9L-Regu" w:cs="NimbusRomNo9L-Regu"/>
        </w:rPr>
        <w:tab/>
        <w:t xml:space="preserve">Inclua na implementação da sua lista </w:t>
      </w:r>
      <w:r w:rsidR="00C52D96">
        <w:rPr>
          <w:rFonts w:ascii="NimbusRomNo9L-Regu" w:hAnsi="NimbusRomNo9L-Regu" w:cs="NimbusRomNo9L-Regu"/>
        </w:rPr>
        <w:t>simplesmente encadeada</w:t>
      </w:r>
      <w:r>
        <w:rPr>
          <w:rFonts w:ascii="NimbusRomNo9L-Regu" w:hAnsi="NimbusRomNo9L-Regu" w:cs="NimbusRomNo9L-Regu"/>
        </w:rPr>
        <w:t xml:space="preserve"> o método </w:t>
      </w:r>
      <w:proofErr w:type="spellStart"/>
      <w:r w:rsidRPr="000C4B7A">
        <w:rPr>
          <w:rFonts w:ascii="NimbusRomNo9L-Regu" w:hAnsi="NimbusRomNo9L-Regu" w:cs="NimbusRomNo9L-Regu"/>
          <w:i/>
          <w:iCs/>
        </w:rPr>
        <w:t>inserir_pos</w:t>
      </w:r>
      <w:proofErr w:type="spellEnd"/>
      <w:r>
        <w:rPr>
          <w:rFonts w:ascii="NimbusRomNo9L-Regu" w:hAnsi="NimbusRomNo9L-Regu" w:cs="NimbusRomNo9L-Regu"/>
        </w:rPr>
        <w:t>, o qual recebe uma lista, um valor e a posição onde o valor deverá ser inserido dentro da lista.</w:t>
      </w:r>
    </w:p>
    <w:p w:rsidR="00F36CFB" w:rsidRPr="00E669D7" w:rsidRDefault="00F36CFB" w:rsidP="00F36CF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F36CFB" w:rsidTr="00E95EE7">
        <w:tc>
          <w:tcPr>
            <w:tcW w:w="9701" w:type="dxa"/>
          </w:tcPr>
          <w:p w:rsidR="00F36CFB" w:rsidRDefault="00F36CF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insertInPosition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position)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0;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&lt; position) {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counter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>++;</w:t>
            </w:r>
            <w:r w:rsidRPr="00D815B7">
              <w:rPr>
                <w:rFonts w:ascii="NimbusRomNo9L-Regu" w:hAnsi="NimbusRomNo9L-Regu" w:cs="NimbusRomNo9L-Regu"/>
              </w:rPr>
              <w:tab/>
            </w:r>
            <w:r w:rsidRPr="00D815B7">
              <w:rPr>
                <w:rFonts w:ascii="NimbusRomNo9L-Regu" w:hAnsi="NimbusRomNo9L-Regu" w:cs="NimbusRomNo9L-Regu"/>
              </w:rPr>
              <w:tab/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  <w:t>}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listNew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D815B7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);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listNew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D815B7" w:rsidRPr="00D815B7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D815B7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D815B7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D815B7">
              <w:rPr>
                <w:rFonts w:ascii="NimbusRomNo9L-Regu" w:hAnsi="NimbusRomNo9L-Regu" w:cs="NimbusRomNo9L-Regu"/>
              </w:rPr>
              <w:t>listNew</w:t>
            </w:r>
            <w:proofErr w:type="spellEnd"/>
            <w:r w:rsidRPr="00D815B7">
              <w:rPr>
                <w:rFonts w:ascii="NimbusRomNo9L-Regu" w:hAnsi="NimbusRomNo9L-Regu" w:cs="NimbusRomNo9L-Regu"/>
              </w:rPr>
              <w:t>;</w:t>
            </w:r>
          </w:p>
          <w:p w:rsidR="00F36CFB" w:rsidRDefault="00D815B7" w:rsidP="00D815B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D815B7">
              <w:rPr>
                <w:rFonts w:ascii="NimbusRomNo9L-Regu" w:hAnsi="NimbusRomNo9L-Regu" w:cs="NimbusRomNo9L-Regu"/>
              </w:rPr>
              <w:t>}</w:t>
            </w:r>
          </w:p>
          <w:p w:rsidR="00F36CFB" w:rsidRDefault="00F36CFB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Default="00302FDE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F36CFB" w:rsidRDefault="00F36CFB" w:rsidP="00F36CF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6CFB" w:rsidRDefault="00F36CFB" w:rsidP="00C6751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B6129" w:rsidRDefault="003B6129" w:rsidP="003B6129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4 - 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>
        <w:rPr>
          <w:rFonts w:ascii="NimbusRomNo9L-Regu" w:hAnsi="NimbusRomNo9L-Regu" w:cs="NimbusRomNo9L-Regu"/>
        </w:rPr>
        <w:tab/>
        <w:t xml:space="preserve">Inclua na implementação da sua lista simplesmente encadeada o método </w:t>
      </w:r>
      <w:proofErr w:type="spellStart"/>
      <w:r>
        <w:rPr>
          <w:rFonts w:ascii="NimbusRomNo9L-Regu" w:hAnsi="NimbusRomNo9L-Regu" w:cs="NimbusRomNo9L-Regu"/>
          <w:i/>
          <w:iCs/>
        </w:rPr>
        <w:t>remover</w:t>
      </w:r>
      <w:r w:rsidRPr="000C4B7A">
        <w:rPr>
          <w:rFonts w:ascii="NimbusRomNo9L-Regu" w:hAnsi="NimbusRomNo9L-Regu" w:cs="NimbusRomNo9L-Regu"/>
          <w:i/>
          <w:iCs/>
        </w:rPr>
        <w:t>_pos</w:t>
      </w:r>
      <w:proofErr w:type="spellEnd"/>
      <w:r>
        <w:rPr>
          <w:rFonts w:ascii="NimbusRomNo9L-Regu" w:hAnsi="NimbusRomNo9L-Regu" w:cs="NimbusRomNo9L-Regu"/>
        </w:rPr>
        <w:t>, o qual recebe uma lista e a posição de onde o valor deverá ser removido da lista.</w:t>
      </w:r>
    </w:p>
    <w:p w:rsidR="003B6129" w:rsidRPr="00E669D7" w:rsidRDefault="003B6129" w:rsidP="003B6129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B6129" w:rsidTr="00E95EE7">
        <w:tc>
          <w:tcPr>
            <w:tcW w:w="9701" w:type="dxa"/>
          </w:tcPr>
          <w:p w:rsidR="003B6129" w:rsidRDefault="003B6129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removeInPosition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position)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TListSimple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0;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&lt; position)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counter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>++;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{</w:t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NULL;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B6129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B6129" w:rsidRDefault="003B6129" w:rsidP="00E95EE7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B6129" w:rsidRDefault="003B6129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3081C" w:rsidRDefault="00A3081C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3081C" w:rsidRDefault="00A3081C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3081C" w:rsidRDefault="00A3081C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3081C" w:rsidRDefault="00A3081C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3081C" w:rsidRDefault="00A3081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br w:type="page"/>
      </w:r>
    </w:p>
    <w:p w:rsidR="00A3081C" w:rsidRDefault="00A3081C" w:rsidP="003B6129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52D96" w:rsidRDefault="00C52D96" w:rsidP="00C52D9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lista duplamente encadeada, conforme a interface </w:t>
      </w:r>
      <w:proofErr w:type="spellStart"/>
      <w:r>
        <w:rPr>
          <w:rFonts w:ascii="NimbusRomNo9L-Regu" w:hAnsi="NimbusRomNo9L-Regu" w:cs="NimbusRomNo9L-Regu"/>
          <w:i/>
          <w:iCs/>
        </w:rPr>
        <w:t>listadenc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52D96" w:rsidRDefault="00C52D96" w:rsidP="00C52D9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elemento </w:t>
      </w:r>
      <w:proofErr w:type="spellStart"/>
      <w:r>
        <w:rPr>
          <w:rFonts w:ascii="NimbusRomNo9L-Regu" w:hAnsi="NimbusRomNo9L-Regu" w:cs="NimbusRomNo9L-Regu"/>
        </w:rPr>
        <w:t>TNo</w:t>
      </w:r>
      <w:proofErr w:type="spellEnd"/>
      <w:r>
        <w:rPr>
          <w:rFonts w:ascii="NimbusRomNo9L-Regu" w:hAnsi="NimbusRomNo9L-Regu" w:cs="NimbusRomNo9L-Regu"/>
        </w:rPr>
        <w:t>;</w:t>
      </w:r>
    </w:p>
    <w:p w:rsidR="00C52D96" w:rsidRDefault="00C52D96" w:rsidP="00C52D9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C52D96" w:rsidRDefault="00C52D96" w:rsidP="00C52D9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inserir (no final)</w:t>
      </w:r>
    </w:p>
    <w:p w:rsidR="00C52D96" w:rsidRDefault="00C52D96" w:rsidP="00C52D9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remover;</w:t>
      </w:r>
    </w:p>
    <w:p w:rsidR="00C52D96" w:rsidRDefault="00C52D96" w:rsidP="00C52D9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buscar;</w:t>
      </w:r>
    </w:p>
    <w:p w:rsidR="00C52D96" w:rsidRPr="00E669D7" w:rsidRDefault="00C52D96" w:rsidP="00C52D9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52D96" w:rsidTr="00D401C4">
        <w:tc>
          <w:tcPr>
            <w:tcW w:w="9701" w:type="dxa"/>
          </w:tcPr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gramStart"/>
            <w:r w:rsidRPr="00302FDE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NULL;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NULL;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insert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!= NULL){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newElement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extract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lastRenderedPageBreak/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NULL;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free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free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>}</w:t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search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NULL;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  <w:r w:rsidRPr="00302FDE">
              <w:rPr>
                <w:rFonts w:ascii="NimbusRomNo9L-Regu" w:hAnsi="NimbusRomNo9L-Regu" w:cs="NimbusRomNo9L-Regu"/>
              </w:rPr>
              <w:tab/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!= NULL)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element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) {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302FDE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302FDE">
              <w:rPr>
                <w:rFonts w:ascii="NimbusRomNo9L-Regu" w:hAnsi="NimbusRomNo9L-Regu" w:cs="NimbusRomNo9L-Regu"/>
              </w:rPr>
              <w:t>;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  <w:t>}</w:t>
            </w:r>
          </w:p>
          <w:p w:rsidR="00302FDE" w:rsidRPr="00302FDE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302FDE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302FDE">
              <w:rPr>
                <w:rFonts w:ascii="NimbusRomNo9L-Regu" w:hAnsi="NimbusRomNo9L-Regu" w:cs="NimbusRomNo9L-Regu"/>
              </w:rPr>
              <w:t xml:space="preserve"> NULL;</w:t>
            </w:r>
          </w:p>
          <w:p w:rsidR="00C52D96" w:rsidRDefault="00302FDE" w:rsidP="00302FDE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302FDE">
              <w:rPr>
                <w:rFonts w:ascii="NimbusRomNo9L-Regu" w:hAnsi="NimbusRomNo9L-Regu" w:cs="NimbusRomNo9L-Regu"/>
              </w:rPr>
              <w:t>}</w:t>
            </w:r>
          </w:p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52D96" w:rsidRDefault="00C52D96" w:rsidP="00C52D96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52D96" w:rsidRDefault="00C52D96" w:rsidP="00C52D96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52D96" w:rsidRDefault="00C52D96" w:rsidP="00C52D96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8</w:t>
      </w:r>
      <w:r>
        <w:rPr>
          <w:rFonts w:ascii="NimbusRomNo9L-Regu" w:hAnsi="NimbusRomNo9L-Regu" w:cs="NimbusRomNo9L-Regu"/>
        </w:rPr>
        <w:tab/>
        <w:t xml:space="preserve">Inclua na implementação da sua lista duplamente encadeada o método </w:t>
      </w:r>
      <w:proofErr w:type="spellStart"/>
      <w:r w:rsidRPr="000C4B7A">
        <w:rPr>
          <w:rFonts w:ascii="NimbusRomNo9L-Regu" w:hAnsi="NimbusRomNo9L-Regu" w:cs="NimbusRomNo9L-Regu"/>
          <w:i/>
          <w:iCs/>
        </w:rPr>
        <w:t>inserir_pos</w:t>
      </w:r>
      <w:proofErr w:type="spellEnd"/>
      <w:r>
        <w:rPr>
          <w:rFonts w:ascii="NimbusRomNo9L-Regu" w:hAnsi="NimbusRomNo9L-Regu" w:cs="NimbusRomNo9L-Regu"/>
        </w:rPr>
        <w:t>, o qual recebe uma lista, um valor e a posição onde o valor deverá ser inserido dentro da lista.</w:t>
      </w:r>
    </w:p>
    <w:p w:rsidR="00C52D96" w:rsidRPr="00E669D7" w:rsidRDefault="00C52D96" w:rsidP="00C52D9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52D96" w:rsidTr="00D401C4">
        <w:tc>
          <w:tcPr>
            <w:tcW w:w="9701" w:type="dxa"/>
          </w:tcPr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hAnsi="NimbusRomNo9L-Regu" w:cs="NimbusRomNo9L-Regu"/>
              </w:rPr>
              <w:t>insertInPosition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position) {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0;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no == NULL)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&lt; position) {</w:t>
            </w: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>++;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  <w:t>}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create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);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!= NULL)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!= NULL)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newElement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newElement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C52D96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>}</w:t>
            </w:r>
          </w:p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52D96" w:rsidRDefault="00C52D96" w:rsidP="00C52D96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52D96" w:rsidRDefault="00C52D96" w:rsidP="00C52D96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52D96" w:rsidRDefault="00C52D96" w:rsidP="00C52D96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4 -</w:t>
      </w:r>
      <w:r w:rsidR="00166A34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9</w:t>
      </w:r>
      <w:r>
        <w:rPr>
          <w:rFonts w:ascii="NimbusRomNo9L-Regu" w:hAnsi="NimbusRomNo9L-Regu" w:cs="NimbusRomNo9L-Regu"/>
        </w:rPr>
        <w:tab/>
        <w:t xml:space="preserve">Inclua na implementação da sua lista duplamente encadeada o método </w:t>
      </w:r>
      <w:proofErr w:type="spellStart"/>
      <w:r>
        <w:rPr>
          <w:rFonts w:ascii="NimbusRomNo9L-Regu" w:hAnsi="NimbusRomNo9L-Regu" w:cs="NimbusRomNo9L-Regu"/>
          <w:i/>
          <w:iCs/>
        </w:rPr>
        <w:t>remover</w:t>
      </w:r>
      <w:r w:rsidRPr="000C4B7A">
        <w:rPr>
          <w:rFonts w:ascii="NimbusRomNo9L-Regu" w:hAnsi="NimbusRomNo9L-Regu" w:cs="NimbusRomNo9L-Regu"/>
          <w:i/>
          <w:iCs/>
        </w:rPr>
        <w:t>_pos</w:t>
      </w:r>
      <w:proofErr w:type="spellEnd"/>
      <w:r>
        <w:rPr>
          <w:rFonts w:ascii="NimbusRomNo9L-Regu" w:hAnsi="NimbusRomNo9L-Regu" w:cs="NimbusRomNo9L-Regu"/>
        </w:rPr>
        <w:t>, o qual recebe uma lista e a posição de onde o valor deverá ser removido da lista.</w:t>
      </w:r>
    </w:p>
    <w:p w:rsidR="00C52D96" w:rsidRPr="00E669D7" w:rsidRDefault="00C52D96" w:rsidP="00C52D9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52D96" w:rsidTr="00D401C4">
        <w:tc>
          <w:tcPr>
            <w:tcW w:w="9701" w:type="dxa"/>
          </w:tcPr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removeInPosition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position){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0;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== NULL)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return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NULL;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TListDoubly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while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&lt;= position) {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== NULL) {</w:t>
            </w: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NULL;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  <w:t>}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counter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>++;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  <w:t>}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== NULL) {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NULL;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free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);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{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next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B5090">
              <w:rPr>
                <w:rFonts w:ascii="NimbusRomNo9L-Regu" w:hAnsi="NimbusRomNo9L-Regu" w:cs="NimbusRomNo9L-Regu"/>
              </w:rPr>
              <w:t>previous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free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4B5090">
              <w:rPr>
                <w:rFonts w:ascii="NimbusRomNo9L-Regu" w:hAnsi="NimbusRomNo9L-Regu" w:cs="NimbusRomNo9L-Regu"/>
              </w:rPr>
              <w:t>listAux</w:t>
            </w:r>
            <w:proofErr w:type="spellEnd"/>
            <w:r w:rsidRPr="004B5090">
              <w:rPr>
                <w:rFonts w:ascii="NimbusRomNo9L-Regu" w:hAnsi="NimbusRomNo9L-Regu" w:cs="NimbusRomNo9L-Regu"/>
              </w:rPr>
              <w:t>);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  <w:t>}</w:t>
            </w:r>
          </w:p>
          <w:p w:rsidR="004B5090" w:rsidRPr="004B5090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B5090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B5090">
              <w:rPr>
                <w:rFonts w:ascii="NimbusRomNo9L-Regu" w:hAnsi="NimbusRomNo9L-Regu" w:cs="NimbusRomNo9L-Regu"/>
              </w:rPr>
              <w:t xml:space="preserve"> NULL;</w:t>
            </w:r>
          </w:p>
          <w:p w:rsidR="00C52D96" w:rsidRDefault="004B5090" w:rsidP="004B5090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B5090">
              <w:rPr>
                <w:rFonts w:ascii="NimbusRomNo9L-Regu" w:hAnsi="NimbusRomNo9L-Regu" w:cs="NimbusRomNo9L-Regu"/>
              </w:rPr>
              <w:t>}</w:t>
            </w:r>
          </w:p>
          <w:p w:rsidR="00C52D96" w:rsidRDefault="00C52D96" w:rsidP="00D401C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52D96" w:rsidRDefault="00C52D96" w:rsidP="00C52D96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C6751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AAB" w:rsidRDefault="00364AAB">
      <w:r>
        <w:separator/>
      </w:r>
    </w:p>
  </w:endnote>
  <w:endnote w:type="continuationSeparator" w:id="0">
    <w:p w:rsidR="00364AAB" w:rsidRDefault="0036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FCCA8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4B5090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67C58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AAB" w:rsidRDefault="00364AAB">
      <w:r>
        <w:separator/>
      </w:r>
    </w:p>
  </w:footnote>
  <w:footnote w:type="continuationSeparator" w:id="0">
    <w:p w:rsidR="00364AAB" w:rsidRDefault="00364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7218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A84105">
            <w:rPr>
              <w:b/>
              <w:bCs/>
              <w:smallCaps/>
            </w:rPr>
            <w:t>4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Pr="003C7398">
            <w:rPr>
              <w:u w:val="single"/>
            </w:rPr>
            <w:t xml:space="preserve"> </w:t>
          </w:r>
          <w:r w:rsidR="00A77C6D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845954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AEA5C7A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8031B1D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512C"/>
    <w:rsid w:val="000B7FF6"/>
    <w:rsid w:val="000C4B7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62B37"/>
    <w:rsid w:val="00166A34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A732C"/>
    <w:rsid w:val="002B2728"/>
    <w:rsid w:val="002B4E72"/>
    <w:rsid w:val="002C1232"/>
    <w:rsid w:val="002C1943"/>
    <w:rsid w:val="002C3CD5"/>
    <w:rsid w:val="002D2AB7"/>
    <w:rsid w:val="002F3BE3"/>
    <w:rsid w:val="003004A3"/>
    <w:rsid w:val="00301FD2"/>
    <w:rsid w:val="00302FDE"/>
    <w:rsid w:val="00303614"/>
    <w:rsid w:val="00305564"/>
    <w:rsid w:val="00343F6A"/>
    <w:rsid w:val="00352ED0"/>
    <w:rsid w:val="0035360C"/>
    <w:rsid w:val="00356E11"/>
    <w:rsid w:val="00361D30"/>
    <w:rsid w:val="00364AAB"/>
    <w:rsid w:val="003816BE"/>
    <w:rsid w:val="003854DA"/>
    <w:rsid w:val="003A082F"/>
    <w:rsid w:val="003A5B91"/>
    <w:rsid w:val="003B263F"/>
    <w:rsid w:val="003B2F06"/>
    <w:rsid w:val="003B6129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27D70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A29C1"/>
    <w:rsid w:val="004B0AB2"/>
    <w:rsid w:val="004B5090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2A9C"/>
    <w:rsid w:val="005253D2"/>
    <w:rsid w:val="00531B52"/>
    <w:rsid w:val="00533B3D"/>
    <w:rsid w:val="00544238"/>
    <w:rsid w:val="00560D36"/>
    <w:rsid w:val="00561693"/>
    <w:rsid w:val="00564F10"/>
    <w:rsid w:val="00565B14"/>
    <w:rsid w:val="00567DB0"/>
    <w:rsid w:val="005703C7"/>
    <w:rsid w:val="00573BE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05F09"/>
    <w:rsid w:val="00712E1B"/>
    <w:rsid w:val="007144B3"/>
    <w:rsid w:val="0071605D"/>
    <w:rsid w:val="007200F3"/>
    <w:rsid w:val="00724C11"/>
    <w:rsid w:val="00730A58"/>
    <w:rsid w:val="00735F2C"/>
    <w:rsid w:val="00736B45"/>
    <w:rsid w:val="0074184B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7E2068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A4C22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78E8"/>
    <w:rsid w:val="00A3081C"/>
    <w:rsid w:val="00A41357"/>
    <w:rsid w:val="00A4172D"/>
    <w:rsid w:val="00A4207E"/>
    <w:rsid w:val="00A568CB"/>
    <w:rsid w:val="00A6029D"/>
    <w:rsid w:val="00A73A5B"/>
    <w:rsid w:val="00A7463E"/>
    <w:rsid w:val="00A74710"/>
    <w:rsid w:val="00A77C6D"/>
    <w:rsid w:val="00A8217E"/>
    <w:rsid w:val="00A8364E"/>
    <w:rsid w:val="00A84105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3C81"/>
    <w:rsid w:val="00B061E6"/>
    <w:rsid w:val="00B13AC1"/>
    <w:rsid w:val="00B165C7"/>
    <w:rsid w:val="00B23751"/>
    <w:rsid w:val="00B417EC"/>
    <w:rsid w:val="00B46607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2D96"/>
    <w:rsid w:val="00C53FAD"/>
    <w:rsid w:val="00C668FC"/>
    <w:rsid w:val="00C6751B"/>
    <w:rsid w:val="00C71DA9"/>
    <w:rsid w:val="00C84DB7"/>
    <w:rsid w:val="00C92174"/>
    <w:rsid w:val="00CA0492"/>
    <w:rsid w:val="00CA362B"/>
    <w:rsid w:val="00CA4C42"/>
    <w:rsid w:val="00CC634C"/>
    <w:rsid w:val="00CD06FD"/>
    <w:rsid w:val="00CD1891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815B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1CE5"/>
    <w:rsid w:val="00E05209"/>
    <w:rsid w:val="00E0761C"/>
    <w:rsid w:val="00E24124"/>
    <w:rsid w:val="00E331A2"/>
    <w:rsid w:val="00E504F5"/>
    <w:rsid w:val="00E52BE6"/>
    <w:rsid w:val="00E61F4F"/>
    <w:rsid w:val="00E62100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50F8"/>
    <w:rsid w:val="00F1634F"/>
    <w:rsid w:val="00F21585"/>
    <w:rsid w:val="00F22AB2"/>
    <w:rsid w:val="00F23837"/>
    <w:rsid w:val="00F27174"/>
    <w:rsid w:val="00F34276"/>
    <w:rsid w:val="00F343BF"/>
    <w:rsid w:val="00F36CFB"/>
    <w:rsid w:val="00F37FF5"/>
    <w:rsid w:val="00F4352D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766</TotalTime>
  <Pages>9</Pages>
  <Words>1185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168</cp:revision>
  <cp:lastPrinted>2012-10-05T23:12:00Z</cp:lastPrinted>
  <dcterms:created xsi:type="dcterms:W3CDTF">2012-10-05T21:43:00Z</dcterms:created>
  <dcterms:modified xsi:type="dcterms:W3CDTF">2020-05-18T23:10:00Z</dcterms:modified>
</cp:coreProperties>
</file>