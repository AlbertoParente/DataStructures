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9D7" w:rsidRDefault="00E669D7" w:rsidP="00AE74A9">
      <w:pPr>
        <w:autoSpaceDE w:val="0"/>
        <w:autoSpaceDN w:val="0"/>
        <w:adjustRightInd w:val="0"/>
        <w:ind w:left="720" w:hanging="360"/>
        <w:jc w:val="both"/>
      </w:pPr>
    </w:p>
    <w:p w:rsidR="00A8364E" w:rsidRDefault="00794DD1" w:rsidP="00CD1891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</w:t>
      </w:r>
      <w:r w:rsidR="00561693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 w:rsidR="00E946A0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1</w:t>
      </w:r>
      <w:r w:rsidR="00B061E6">
        <w:rPr>
          <w:rFonts w:ascii="NimbusRomNo9L-Regu" w:hAnsi="NimbusRomNo9L-Regu" w:cs="NimbusRomNo9L-Regu"/>
        </w:rPr>
        <w:tab/>
      </w:r>
      <w:r w:rsidR="007B648C">
        <w:rPr>
          <w:rFonts w:ascii="NimbusRomNo9L-Regu" w:hAnsi="NimbusRomNo9L-Regu" w:cs="NimbusRomNo9L-Regu"/>
        </w:rPr>
        <w:t xml:space="preserve">Implemente uma </w:t>
      </w:r>
      <w:r w:rsidR="007B091C">
        <w:rPr>
          <w:rFonts w:ascii="NimbusRomNo9L-Regu" w:hAnsi="NimbusRomNo9L-Regu" w:cs="NimbusRomNo9L-Regu"/>
        </w:rPr>
        <w:t>fila</w:t>
      </w:r>
      <w:r w:rsidR="007B648C">
        <w:rPr>
          <w:rFonts w:ascii="NimbusRomNo9L-Regu" w:hAnsi="NimbusRomNo9L-Regu" w:cs="NimbusRomNo9L-Regu"/>
        </w:rPr>
        <w:t xml:space="preserve"> com vetor, </w:t>
      </w:r>
      <w:r w:rsidR="007007A0">
        <w:rPr>
          <w:rFonts w:ascii="NimbusRomNo9L-Regu" w:hAnsi="NimbusRomNo9L-Regu" w:cs="NimbusRomNo9L-Regu"/>
        </w:rPr>
        <w:t xml:space="preserve">conforme a interface dada </w:t>
      </w:r>
      <w:r w:rsidR="007B091C">
        <w:rPr>
          <w:rFonts w:ascii="NimbusRomNo9L-Regu" w:hAnsi="NimbusRomNo9L-Regu" w:cs="NimbusRomNo9L-Regu"/>
          <w:i/>
          <w:iCs/>
        </w:rPr>
        <w:t>fila</w:t>
      </w:r>
      <w:r w:rsidR="007007A0" w:rsidRPr="007007A0">
        <w:rPr>
          <w:rFonts w:ascii="NimbusRomNo9L-Regu" w:hAnsi="NimbusRomNo9L-Regu" w:cs="NimbusRomNo9L-Regu"/>
          <w:i/>
          <w:iCs/>
        </w:rPr>
        <w:t>.h</w:t>
      </w:r>
      <w:r w:rsidR="00730A58">
        <w:rPr>
          <w:rFonts w:ascii="NimbusRomNo9L-Regu" w:hAnsi="NimbusRomNo9L-Regu" w:cs="NimbusRomNo9L-Regu"/>
        </w:rPr>
        <w:t>:</w:t>
      </w:r>
    </w:p>
    <w:p w:rsidR="00730A58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 TAD T</w:t>
      </w:r>
      <w:r w:rsidR="007B091C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>, com vetor de 100 elementos e a</w:t>
      </w:r>
      <w:r w:rsidR="00844EA0">
        <w:rPr>
          <w:rFonts w:ascii="NimbusRomNo9L-Regu" w:hAnsi="NimbusRomNo9L-Regu" w:cs="NimbusRomNo9L-Regu"/>
        </w:rPr>
        <w:t>s</w:t>
      </w:r>
      <w:r>
        <w:rPr>
          <w:rFonts w:ascii="NimbusRomNo9L-Regu" w:hAnsi="NimbusRomNo9L-Regu" w:cs="NimbusRomNo9L-Regu"/>
        </w:rPr>
        <w:t xml:space="preserve"> variáve</w:t>
      </w:r>
      <w:r w:rsidR="00D4251C">
        <w:rPr>
          <w:rFonts w:ascii="NimbusRomNo9L-Regu" w:hAnsi="NimbusRomNo9L-Regu" w:cs="NimbusRomNo9L-Regu"/>
        </w:rPr>
        <w:t>is</w:t>
      </w:r>
      <w:r>
        <w:rPr>
          <w:rFonts w:ascii="NimbusRomNo9L-Regu" w:hAnsi="NimbusRomNo9L-Regu" w:cs="NimbusRomNo9L-Regu"/>
        </w:rPr>
        <w:t xml:space="preserve"> </w:t>
      </w:r>
      <w:r w:rsidR="00DC6078">
        <w:rPr>
          <w:rFonts w:ascii="NimbusRomNo9L-Regu" w:hAnsi="NimbusRomNo9L-Regu" w:cs="NimbusRomNo9L-Regu"/>
        </w:rPr>
        <w:t>com a posiç</w:t>
      </w:r>
      <w:r w:rsidR="00844EA0">
        <w:rPr>
          <w:rFonts w:ascii="NimbusRomNo9L-Regu" w:hAnsi="NimbusRomNo9L-Regu" w:cs="NimbusRomNo9L-Regu"/>
        </w:rPr>
        <w:t>ões</w:t>
      </w:r>
      <w:r>
        <w:rPr>
          <w:rFonts w:ascii="NimbusRomNo9L-Regu" w:hAnsi="NimbusRomNo9L-Regu" w:cs="NimbusRomNo9L-Regu"/>
        </w:rPr>
        <w:t xml:space="preserve"> </w:t>
      </w:r>
      <w:r w:rsidR="00DC6078">
        <w:rPr>
          <w:rFonts w:ascii="NimbusRomNo9L-Regu" w:hAnsi="NimbusRomNo9L-Regu" w:cs="NimbusRomNo9L-Regu"/>
        </w:rPr>
        <w:t>d</w:t>
      </w:r>
      <w:r>
        <w:rPr>
          <w:rFonts w:ascii="NimbusRomNo9L-Regu" w:hAnsi="NimbusRomNo9L-Regu" w:cs="NimbusRomNo9L-Regu"/>
        </w:rPr>
        <w:t xml:space="preserve">o </w:t>
      </w:r>
      <w:r w:rsidR="00844EA0">
        <w:rPr>
          <w:rFonts w:ascii="NimbusRomNo9L-Regu" w:hAnsi="NimbusRomNo9L-Regu" w:cs="NimbusRomNo9L-Regu"/>
        </w:rPr>
        <w:t>início e fim</w:t>
      </w:r>
      <w:r>
        <w:rPr>
          <w:rFonts w:ascii="NimbusRomNo9L-Regu" w:hAnsi="NimbusRomNo9L-Regu" w:cs="NimbusRomNo9L-Regu"/>
        </w:rPr>
        <w:t>;</w:t>
      </w:r>
    </w:p>
    <w:p w:rsidR="00730A58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criar;</w:t>
      </w:r>
    </w:p>
    <w:p w:rsidR="007B648C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Operação de </w:t>
      </w:r>
      <w:r w:rsidR="005D1F8C">
        <w:rPr>
          <w:rFonts w:ascii="NimbusRomNo9L-Regu" w:hAnsi="NimbusRomNo9L-Regu" w:cs="NimbusRomNo9L-Regu"/>
        </w:rPr>
        <w:t>enfileirar</w:t>
      </w:r>
      <w:r>
        <w:rPr>
          <w:rFonts w:ascii="NimbusRomNo9L-Regu" w:hAnsi="NimbusRomNo9L-Regu" w:cs="NimbusRomNo9L-Regu"/>
        </w:rPr>
        <w:t>;</w:t>
      </w:r>
    </w:p>
    <w:p w:rsidR="007B648C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Operação de </w:t>
      </w:r>
      <w:r w:rsidR="005D1F8C">
        <w:rPr>
          <w:rFonts w:ascii="NimbusRomNo9L-Regu" w:hAnsi="NimbusRomNo9L-Regu" w:cs="NimbusRomNo9L-Regu"/>
        </w:rPr>
        <w:t>desenfileirar</w:t>
      </w:r>
      <w:r>
        <w:rPr>
          <w:rFonts w:ascii="NimbusRomNo9L-Regu" w:hAnsi="NimbusRomNo9L-Regu" w:cs="NimbusRomNo9L-Regu"/>
        </w:rPr>
        <w:t>;</w:t>
      </w:r>
    </w:p>
    <w:p w:rsidR="007B648C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que retorna tamanho;</w:t>
      </w:r>
    </w:p>
    <w:p w:rsidR="007B648C" w:rsidRPr="00730A58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que retorna</w:t>
      </w:r>
      <w:r w:rsidR="003A082F">
        <w:rPr>
          <w:rFonts w:ascii="NimbusRomNo9L-Regu" w:hAnsi="NimbusRomNo9L-Regu" w:cs="NimbusRomNo9L-Regu"/>
        </w:rPr>
        <w:t xml:space="preserve"> posição do</w:t>
      </w:r>
      <w:r>
        <w:rPr>
          <w:rFonts w:ascii="NimbusRomNo9L-Regu" w:hAnsi="NimbusRomNo9L-Regu" w:cs="NimbusRomNo9L-Regu"/>
        </w:rPr>
        <w:t xml:space="preserve"> </w:t>
      </w:r>
      <w:r w:rsidR="005D1F8C">
        <w:rPr>
          <w:rFonts w:ascii="NimbusRomNo9L-Regu" w:hAnsi="NimbusRomNo9L-Regu" w:cs="NimbusRomNo9L-Regu"/>
        </w:rPr>
        <w:t>início</w:t>
      </w:r>
      <w:r>
        <w:rPr>
          <w:rFonts w:ascii="NimbusRomNo9L-Regu" w:hAnsi="NimbusRomNo9L-Regu" w:cs="NimbusRomNo9L-Regu"/>
        </w:rPr>
        <w:t>.</w:t>
      </w:r>
    </w:p>
    <w:p w:rsidR="00E669D7" w:rsidRPr="00E669D7" w:rsidRDefault="00E669D7" w:rsidP="004711FD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E669D7" w:rsidTr="009259DA">
        <w:tc>
          <w:tcPr>
            <w:tcW w:w="9701" w:type="dxa"/>
          </w:tcPr>
          <w:p w:rsidR="00E669D7" w:rsidRDefault="00E669D7" w:rsidP="004711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#include &lt;stdio.h&gt;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#include &lt;stdlib.h&gt;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#include "queue.h"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struct Queue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vector[5];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start, final, quantity;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TQueue *neww()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TQueue* queue = (TQueue*)malloc(sizeof(TQueue));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queue -&gt; start = -1;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queue -&gt; final = -1;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queue -&gt; quantity = 0;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return queue;</w:t>
            </w:r>
            <w:r w:rsidRPr="009854FD">
              <w:rPr>
                <w:rFonts w:ascii="NimbusRomNo9L-Regu" w:hAnsi="NimbusRomNo9L-Regu" w:cs="NimbusRomNo9L-Regu"/>
              </w:rPr>
              <w:tab/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void enqueue(TQueue *queue, int value)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if(!((queue -&gt; final + 1) % 5 == queue -&gt; start))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if(queue -&gt; start == -1) queue -&gt; start = 0;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queue -&gt; final = (queue -&gt; final + 1) % 5;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queue -&gt; vector[queue -&gt; final] = value;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queue -&gt; quantity++;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int dequeue(TQueue *queue)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queuing = -1;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if(queue -&gt; start &gt; -1)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queuing = queue -&gt; vector[queue -&gt; start];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if(queue -&gt; start == queue -&gt; final)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lastRenderedPageBreak/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queue -&gt; start = queue -&gt; final = -1;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} else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queue -&gt; start = (queue -&gt; start + 1) % 5;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queue -&gt; quantity--;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return queuing;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int queueSize(TQueue *queue)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return queue -&gt; quantity;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int queueFrontPosition(TQueue *queue)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if(queue -&gt; start &gt; -1)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return queue -&gt; vector[frontPosition(queue)];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E669D7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AE74A9" w:rsidRDefault="00AE74A9" w:rsidP="004711FD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F343BF" w:rsidRDefault="00C84DB7" w:rsidP="00F343BF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3 - 2</w:t>
      </w:r>
      <w:r>
        <w:rPr>
          <w:rFonts w:ascii="NimbusRomNo9L-Regu" w:hAnsi="NimbusRomNo9L-Regu" w:cs="NimbusRomNo9L-Regu"/>
        </w:rPr>
        <w:tab/>
        <w:t xml:space="preserve">Inclua na interface </w:t>
      </w:r>
      <w:r w:rsidR="00824807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>.h e implemente a</w:t>
      </w:r>
      <w:r w:rsidR="00F343BF">
        <w:rPr>
          <w:rFonts w:ascii="NimbusRomNo9L-Regu" w:hAnsi="NimbusRomNo9L-Regu" w:cs="NimbusRomNo9L-Regu"/>
        </w:rPr>
        <w:t>s</w:t>
      </w:r>
      <w:r>
        <w:rPr>
          <w:rFonts w:ascii="NimbusRomNo9L-Regu" w:hAnsi="NimbusRomNo9L-Regu" w:cs="NimbusRomNo9L-Regu"/>
        </w:rPr>
        <w:t xml:space="preserve"> operaç</w:t>
      </w:r>
      <w:r w:rsidR="00F343BF">
        <w:rPr>
          <w:rFonts w:ascii="NimbusRomNo9L-Regu" w:hAnsi="NimbusRomNo9L-Regu" w:cs="NimbusRomNo9L-Regu"/>
        </w:rPr>
        <w:t>ões:</w:t>
      </w:r>
    </w:p>
    <w:p w:rsidR="00C84DB7" w:rsidRDefault="00F343BF" w:rsidP="00F343BF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“</w:t>
      </w:r>
      <w:r w:rsidR="00C84DB7" w:rsidRPr="00F343BF">
        <w:rPr>
          <w:rFonts w:ascii="NimbusRomNo9L-Regu" w:hAnsi="NimbusRomNo9L-Regu" w:cs="NimbusRomNo9L-Regu"/>
        </w:rPr>
        <w:t xml:space="preserve">vazia()”, a qual retorna 0 se a </w:t>
      </w:r>
      <w:r w:rsidR="00824807" w:rsidRPr="00F343BF">
        <w:rPr>
          <w:rFonts w:ascii="NimbusRomNo9L-Regu" w:hAnsi="NimbusRomNo9L-Regu" w:cs="NimbusRomNo9L-Regu"/>
        </w:rPr>
        <w:t>fila</w:t>
      </w:r>
      <w:r w:rsidR="00C84DB7" w:rsidRPr="00F343BF">
        <w:rPr>
          <w:rFonts w:ascii="NimbusRomNo9L-Regu" w:hAnsi="NimbusRomNo9L-Regu" w:cs="NimbusRomNo9L-Regu"/>
        </w:rPr>
        <w:t xml:space="preserve"> não estiver vazia e 1 em caso contrário.</w:t>
      </w:r>
    </w:p>
    <w:p w:rsidR="00F343BF" w:rsidRPr="00F343BF" w:rsidRDefault="00F343BF" w:rsidP="00F343BF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“cheia</w:t>
      </w:r>
      <w:r w:rsidRPr="00F343BF">
        <w:rPr>
          <w:rFonts w:ascii="NimbusRomNo9L-Regu" w:hAnsi="NimbusRomNo9L-Regu" w:cs="NimbusRomNo9L-Regu"/>
        </w:rPr>
        <w:t xml:space="preserve">()”, a qual retorna 0 se a fila não estiver </w:t>
      </w:r>
      <w:r>
        <w:rPr>
          <w:rFonts w:ascii="NimbusRomNo9L-Regu" w:hAnsi="NimbusRomNo9L-Regu" w:cs="NimbusRomNo9L-Regu"/>
        </w:rPr>
        <w:t>cheia</w:t>
      </w:r>
      <w:r w:rsidRPr="00F343BF">
        <w:rPr>
          <w:rFonts w:ascii="NimbusRomNo9L-Regu" w:hAnsi="NimbusRomNo9L-Regu" w:cs="NimbusRomNo9L-Regu"/>
        </w:rPr>
        <w:t xml:space="preserve"> e 1 em caso contrário.</w:t>
      </w:r>
    </w:p>
    <w:p w:rsidR="00C84DB7" w:rsidRPr="00C84DB7" w:rsidRDefault="00C84DB7" w:rsidP="00C84DB7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p w:rsidR="00C84DB7" w:rsidRPr="00E669D7" w:rsidRDefault="00C84DB7" w:rsidP="00C84DB7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84DB7" w:rsidTr="00830606">
        <w:tc>
          <w:tcPr>
            <w:tcW w:w="9701" w:type="dxa"/>
          </w:tcPr>
          <w:p w:rsidR="00CE4F08" w:rsidRDefault="00CE4F08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//queue.h</w:t>
            </w:r>
          </w:p>
          <w:p w:rsidR="00CE4F08" w:rsidRPr="00CE4F08" w:rsidRDefault="00CE4F08" w:rsidP="00CE4F0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E4F08">
              <w:rPr>
                <w:rFonts w:ascii="NimbusRomNo9L-Regu" w:hAnsi="NimbusRomNo9L-Regu" w:cs="NimbusRomNo9L-Regu"/>
              </w:rPr>
              <w:t>int empty(TQueue* queue);</w:t>
            </w:r>
          </w:p>
          <w:p w:rsidR="00CE4F08" w:rsidRDefault="00CE4F08" w:rsidP="00CE4F0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E4F08">
              <w:rPr>
                <w:rFonts w:ascii="NimbusRomNo9L-Regu" w:hAnsi="NimbusRomNo9L-Regu" w:cs="NimbusRomNo9L-Regu"/>
              </w:rPr>
              <w:t>int full(TQueue* queue);</w:t>
            </w:r>
          </w:p>
          <w:p w:rsidR="00CE4F08" w:rsidRDefault="00CE4F08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E4F08" w:rsidRDefault="00CE4F08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// queue.c</w:t>
            </w:r>
          </w:p>
          <w:p w:rsidR="00CE4F08" w:rsidRDefault="00CE4F08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int empty(TQueue *queue)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if(queue -&gt; start == -1)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return 0;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 else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return 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CE4F08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Pr="00CE4F08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int full(TQueue *queue)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if(((queue -&gt; final + 1) % 5 == queue -&gt; start))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return 0;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 else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return 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C84DB7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C84DB7" w:rsidRDefault="00C84DB7" w:rsidP="00C84DB7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ED1B3C" w:rsidRPr="00ED1B3C" w:rsidRDefault="00A9777B" w:rsidP="00ED1B3C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3 - 3</w:t>
      </w:r>
      <w:r>
        <w:rPr>
          <w:rFonts w:ascii="NimbusRomNo9L-Regu" w:hAnsi="NimbusRomNo9L-Regu" w:cs="NimbusRomNo9L-Regu"/>
        </w:rPr>
        <w:tab/>
      </w:r>
      <w:r w:rsidR="00ED1B3C" w:rsidRPr="00ED1B3C">
        <w:rPr>
          <w:rFonts w:ascii="NimbusRomNo9L-Regu" w:hAnsi="NimbusRomNo9L-Regu" w:cs="NimbusRomNo9L-Regu"/>
        </w:rPr>
        <w:t>Usando as operações do TAD Fila, implemente funç</w:t>
      </w:r>
      <w:r w:rsidR="00ED1B3C">
        <w:rPr>
          <w:rFonts w:ascii="NimbusRomNo9L-Regu" w:hAnsi="NimbusRomNo9L-Regu" w:cs="NimbusRomNo9L-Regu"/>
        </w:rPr>
        <w:t>ões</w:t>
      </w:r>
      <w:r w:rsidR="00ED1B3C" w:rsidRPr="00ED1B3C">
        <w:rPr>
          <w:rFonts w:ascii="NimbusRomNo9L-Regu" w:hAnsi="NimbusRomNo9L-Regu" w:cs="NimbusRomNo9L-Regu"/>
        </w:rPr>
        <w:t xml:space="preserve"> para imprimir todos os elementos da Fila:</w:t>
      </w:r>
    </w:p>
    <w:p w:rsidR="00ED1B3C" w:rsidRPr="00ED1B3C" w:rsidRDefault="00ED1B3C" w:rsidP="00ED1B3C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ED1B3C">
        <w:rPr>
          <w:rFonts w:ascii="NimbusRomNo9L-Regu" w:hAnsi="NimbusRomNo9L-Regu" w:cs="NimbusRomNo9L-Regu"/>
        </w:rPr>
        <w:t>Esvaziando a fila;</w:t>
      </w:r>
    </w:p>
    <w:p w:rsidR="00A9777B" w:rsidRPr="00ED1B3C" w:rsidRDefault="00ED1B3C" w:rsidP="00ED1B3C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ED1B3C">
        <w:rPr>
          <w:rFonts w:ascii="NimbusRomNo9L-Regu" w:hAnsi="NimbusRomNo9L-Regu" w:cs="NimbusRomNo9L-Regu"/>
        </w:rPr>
        <w:t>Sem esvaziar a fila;</w:t>
      </w:r>
    </w:p>
    <w:p w:rsidR="00A9777B" w:rsidRPr="00E669D7" w:rsidRDefault="00A9777B" w:rsidP="00A9777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A9777B" w:rsidTr="00830606">
        <w:tc>
          <w:tcPr>
            <w:tcW w:w="9701" w:type="dxa"/>
          </w:tcPr>
          <w:p w:rsidR="0027020B" w:rsidRPr="0027020B" w:rsidRDefault="0027020B" w:rsidP="0027020B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void printEmptyingValue(TQueue *queue)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i;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sizeQueue = queueSize(queue);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valueDequeue;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for(i = 0; i &lt; sizeQueue; i++)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valueDequeue = dequeue(queue);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printf("\n%i\n", valueDequeue);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1916F4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void printValueWithoutEmptying(TQueue *queue)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i;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sizeQueue = queueSize(queue);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valueDequeue;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TQueue* queueAux = neww();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for(i = 0; i &lt; sizeQueue; i++)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valueDequeue = dequeue(queue);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printf("\n%i\n", valueDequeue);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enqueue(queueAux, valueDequeue);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enqueue(queue, dequeue(queueAux));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497CA1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A9777B" w:rsidRDefault="00A9777B" w:rsidP="00A9777B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A7463E" w:rsidRDefault="00A7463E" w:rsidP="00A7463E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3 - 4</w:t>
      </w:r>
      <w:r>
        <w:rPr>
          <w:rFonts w:ascii="NimbusRomNo9L-Regu" w:hAnsi="NimbusRomNo9L-Regu" w:cs="NimbusRomNo9L-Regu"/>
        </w:rPr>
        <w:tab/>
        <w:t>Desenvolva uma função que receba uma T</w:t>
      </w:r>
      <w:r w:rsidR="00B62E71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 xml:space="preserve"> e um valor n como parâmetros e remova a primeira ocorrência de n da </w:t>
      </w:r>
      <w:r w:rsidR="00B62E71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 xml:space="preserve">, </w:t>
      </w:r>
      <w:r w:rsidR="00964900">
        <w:rPr>
          <w:rFonts w:ascii="NimbusRomNo9L-Regu" w:hAnsi="NimbusRomNo9L-Regu" w:cs="NimbusRomNo9L-Regu"/>
        </w:rPr>
        <w:t>se houver</w:t>
      </w:r>
      <w:r>
        <w:rPr>
          <w:rFonts w:ascii="NimbusRomNo9L-Regu" w:hAnsi="NimbusRomNo9L-Regu" w:cs="NimbusRomNo9L-Regu"/>
        </w:rPr>
        <w:t>. A função</w:t>
      </w:r>
      <w:r w:rsidR="00964900">
        <w:rPr>
          <w:rFonts w:ascii="NimbusRomNo9L-Regu" w:hAnsi="NimbusRomNo9L-Regu" w:cs="NimbusRomNo9L-Regu"/>
        </w:rPr>
        <w:t xml:space="preserve"> poderá utilizar uma </w:t>
      </w:r>
      <w:r w:rsidR="00B62E71">
        <w:rPr>
          <w:rFonts w:ascii="NimbusRomNo9L-Regu" w:hAnsi="NimbusRomNo9L-Regu" w:cs="NimbusRomNo9L-Regu"/>
        </w:rPr>
        <w:t>fila</w:t>
      </w:r>
      <w:r w:rsidR="00964900">
        <w:rPr>
          <w:rFonts w:ascii="NimbusRomNo9L-Regu" w:hAnsi="NimbusRomNo9L-Regu" w:cs="NimbusRomNo9L-Regu"/>
        </w:rPr>
        <w:t xml:space="preserve"> auxiliar e</w:t>
      </w:r>
      <w:r>
        <w:rPr>
          <w:rFonts w:ascii="NimbusRomNo9L-Regu" w:hAnsi="NimbusRomNo9L-Regu" w:cs="NimbusRomNo9L-Regu"/>
        </w:rPr>
        <w:t xml:space="preserve"> só poderá utilizar as operações de </w:t>
      </w:r>
      <w:r w:rsidR="00B62E71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 xml:space="preserve"> para manipular seus elementos.</w:t>
      </w:r>
    </w:p>
    <w:p w:rsidR="00A7463E" w:rsidRPr="00E669D7" w:rsidRDefault="00A7463E" w:rsidP="00A7463E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A7463E" w:rsidTr="00CF06E1">
        <w:tc>
          <w:tcPr>
            <w:tcW w:w="9701" w:type="dxa"/>
          </w:tcPr>
          <w:p w:rsidR="00A7463E" w:rsidRDefault="00A7463E" w:rsidP="00CF06E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int removeValue(TQueue *queue, int input)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if(queue == empty(queue))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printf("Fila esta vazia...");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return;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i = queueSize(queue) - 1;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j;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for(j = 0; queueFrontPosition(queue) != input; i--, j++)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enqueue(queue, dequeue(queue));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if(j == queueSize(queue) - 1)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return;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lastRenderedPageBreak/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 xml:space="preserve">} 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dequeue(queue);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for(i = i; i &gt; 0; i--)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enqueue(queue, dequeue(queue));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</w:p>
          <w:p w:rsidR="00A7463E" w:rsidRDefault="007A4A5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}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A7463E" w:rsidRDefault="00A7463E" w:rsidP="00A7463E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A7463E" w:rsidRDefault="00A7463E" w:rsidP="00A7463E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7A0405" w:rsidRDefault="007A0405" w:rsidP="007A0405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3 - 5</w:t>
      </w:r>
      <w:r>
        <w:rPr>
          <w:rFonts w:ascii="NimbusRomNo9L-Regu" w:hAnsi="NimbusRomNo9L-Regu" w:cs="NimbusRomNo9L-Regu"/>
        </w:rPr>
        <w:tab/>
        <w:t>Desenvolva uma função que receba uma TFila e retorne uma fila com os seus valores invertidos. A função poderá utilizar uma pilha auxiliar e só poderá utilizar as operações dos TADs para manipular seus elementos.</w:t>
      </w:r>
    </w:p>
    <w:p w:rsidR="007A0405" w:rsidRPr="00E669D7" w:rsidRDefault="007A0405" w:rsidP="007A0405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7A0405" w:rsidTr="007B1868">
        <w:tc>
          <w:tcPr>
            <w:tcW w:w="9701" w:type="dxa"/>
          </w:tcPr>
          <w:p w:rsidR="007A0405" w:rsidRDefault="007A0405" w:rsidP="007B186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void invert(TQueue *queue)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i, size = queueSize(queue);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vector[size];</w:t>
            </w:r>
          </w:p>
          <w:p w:rsidR="009854FD" w:rsidRPr="009854FD" w:rsidRDefault="003A6F2F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ab/>
              <w:t xml:space="preserve">for(i = 0; </w:t>
            </w:r>
            <w:r w:rsidR="009854FD" w:rsidRPr="009854FD">
              <w:rPr>
                <w:rFonts w:ascii="NimbusRomNo9L-Regu" w:hAnsi="NimbusRomNo9L-Regu" w:cs="NimbusRomNo9L-Regu"/>
              </w:rPr>
              <w:t>empty(queue)</w:t>
            </w:r>
            <w:r>
              <w:rPr>
                <w:rFonts w:ascii="NimbusRomNo9L-Regu" w:hAnsi="NimbusRomNo9L-Regu" w:cs="NimbusRomNo9L-Regu"/>
              </w:rPr>
              <w:t xml:space="preserve"> != 0</w:t>
            </w:r>
            <w:bookmarkStart w:id="0" w:name="_GoBack"/>
            <w:bookmarkEnd w:id="0"/>
            <w:r w:rsidR="009854FD" w:rsidRPr="009854FD">
              <w:rPr>
                <w:rFonts w:ascii="NimbusRomNo9L-Regu" w:hAnsi="NimbusRomNo9L-Regu" w:cs="NimbusRomNo9L-Regu"/>
              </w:rPr>
              <w:t>; i++)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vector[i] = dequeue(queue);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for(i = size</w:t>
            </w:r>
            <w:r w:rsidR="003A6F2F">
              <w:rPr>
                <w:rFonts w:ascii="NimbusRomNo9L-Regu" w:hAnsi="NimbusRomNo9L-Regu" w:cs="NimbusRomNo9L-Regu"/>
              </w:rPr>
              <w:t xml:space="preserve"> - 1</w:t>
            </w:r>
            <w:r w:rsidRPr="009854FD">
              <w:rPr>
                <w:rFonts w:ascii="NimbusRomNo9L-Regu" w:hAnsi="NimbusRomNo9L-Regu" w:cs="NimbusRomNo9L-Regu"/>
              </w:rPr>
              <w:t>; i &gt;= 0; i--)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enqueue(queue, vector[i]);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C7691C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7A0405" w:rsidRDefault="007A0405" w:rsidP="007A0405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7A0405" w:rsidRDefault="007A0405" w:rsidP="007A0405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3E39EB" w:rsidRDefault="003E39EB" w:rsidP="003E39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3 - 6</w:t>
      </w:r>
      <w:r>
        <w:rPr>
          <w:rFonts w:ascii="NimbusRomNo9L-Regu" w:hAnsi="NimbusRomNo9L-Regu" w:cs="NimbusRomNo9L-Regu"/>
        </w:rPr>
        <w:tab/>
        <w:t>Implemente as operações de suporte a filas de prioridades:</w:t>
      </w:r>
    </w:p>
    <w:p w:rsidR="003E39EB" w:rsidRDefault="003E39EB" w:rsidP="003E39EB">
      <w:pPr>
        <w:pStyle w:val="PargrafodaLista"/>
        <w:numPr>
          <w:ilvl w:val="0"/>
          <w:numId w:val="7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Corrige subindo;</w:t>
      </w:r>
    </w:p>
    <w:p w:rsidR="003E39EB" w:rsidRPr="003E39EB" w:rsidRDefault="003E39EB" w:rsidP="003E39EB">
      <w:pPr>
        <w:pStyle w:val="PargrafodaLista"/>
        <w:numPr>
          <w:ilvl w:val="0"/>
          <w:numId w:val="7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Corrige descendo.</w:t>
      </w:r>
    </w:p>
    <w:p w:rsidR="003E39EB" w:rsidRPr="00E669D7" w:rsidRDefault="003E39EB" w:rsidP="003E39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3E39EB" w:rsidTr="00F06651">
        <w:tc>
          <w:tcPr>
            <w:tcW w:w="9701" w:type="dxa"/>
          </w:tcPr>
          <w:p w:rsidR="003E39EB" w:rsidRDefault="003E39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>void correctUp(TQueuePriority *queue)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  <w:t>int i = queue -&gt; size;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  <w:t>while(i &gt;= 2 &amp;&amp; queue -&gt; vector[i/2] &lt; queue -&gt; vector[i])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swap(queue, i/2, i);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i /= 2;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  <w:t>}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>}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>void correctDown(TQueuePriority *queue)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  <w:t>int i = 1;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  <w:t>while(2 * i &lt;= queue -&gt; size)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lastRenderedPageBreak/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int j = 2 * i;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if(j &lt; queue -&gt; size &amp;&amp; queue -&gt; vector[j] &lt; queue -&gt; vector[j + 1])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j++;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}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if(queue -&gt; vector[i] &gt;= queue -&gt; vector[j])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i = queue -&gt; size;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} else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swap(queue, i, j);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i = j;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}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  <w:t>}</w:t>
            </w:r>
          </w:p>
          <w:p w:rsidR="003E39EB" w:rsidRDefault="004B4880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>}</w:t>
            </w:r>
          </w:p>
          <w:p w:rsidR="003E39EB" w:rsidRDefault="003E39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3E39EB" w:rsidRDefault="003E39EB" w:rsidP="003E39EB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3E39EB" w:rsidRDefault="003E39EB" w:rsidP="007A0405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C00CEB" w:rsidRDefault="00C00CEB" w:rsidP="00C00C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</w:t>
      </w:r>
      <w:r w:rsidR="003E39EB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7</w:t>
      </w:r>
      <w:r>
        <w:rPr>
          <w:rFonts w:ascii="NimbusRomNo9L-Regu" w:hAnsi="NimbusRomNo9L-Regu" w:cs="NimbusRomNo9L-Regu"/>
        </w:rPr>
        <w:tab/>
        <w:t xml:space="preserve">Implemente uma fila com vetor, conforme a interface dada </w:t>
      </w:r>
      <w:r>
        <w:rPr>
          <w:rFonts w:ascii="NimbusRomNo9L-Regu" w:hAnsi="NimbusRomNo9L-Regu" w:cs="NimbusRomNo9L-Regu"/>
          <w:i/>
          <w:iCs/>
        </w:rPr>
        <w:t>filapri</w:t>
      </w:r>
      <w:r w:rsidRPr="007007A0">
        <w:rPr>
          <w:rFonts w:ascii="NimbusRomNo9L-Regu" w:hAnsi="NimbusRomNo9L-Regu" w:cs="NimbusRomNo9L-Regu"/>
          <w:i/>
          <w:iCs/>
        </w:rPr>
        <w:t>.h</w:t>
      </w:r>
      <w:r>
        <w:rPr>
          <w:rFonts w:ascii="NimbusRomNo9L-Regu" w:hAnsi="NimbusRomNo9L-Regu" w:cs="NimbusRomNo9L-Regu"/>
        </w:rPr>
        <w:t>:</w:t>
      </w:r>
    </w:p>
    <w:p w:rsid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 TAD TFilaPri, com vetor de 100 elementos</w:t>
      </w:r>
      <w:r w:rsidR="005703C7">
        <w:rPr>
          <w:rFonts w:ascii="NimbusRomNo9L-Regu" w:hAnsi="NimbusRomNo9L-Regu" w:cs="NimbusRomNo9L-Regu"/>
        </w:rPr>
        <w:t xml:space="preserve"> e uma variável n com a quantidade de elementos</w:t>
      </w:r>
      <w:r w:rsidR="009B4A7C">
        <w:rPr>
          <w:rFonts w:ascii="NimbusRomNo9L-Regu" w:hAnsi="NimbusRomNo9L-Regu" w:cs="NimbusRomNo9L-Regu"/>
        </w:rPr>
        <w:t xml:space="preserve"> na fila</w:t>
      </w:r>
      <w:r>
        <w:rPr>
          <w:rFonts w:ascii="NimbusRomNo9L-Regu" w:hAnsi="NimbusRomNo9L-Regu" w:cs="NimbusRomNo9L-Regu"/>
        </w:rPr>
        <w:t>;</w:t>
      </w:r>
    </w:p>
    <w:p w:rsid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encontrarMax;</w:t>
      </w:r>
    </w:p>
    <w:p w:rsid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extrairMax;</w:t>
      </w:r>
    </w:p>
    <w:p w:rsidR="00C00CEB" w:rsidRP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inserir;</w:t>
      </w:r>
    </w:p>
    <w:p w:rsidR="00C00CEB" w:rsidRPr="00E669D7" w:rsidRDefault="00C00CEB" w:rsidP="00C00C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00CEB" w:rsidTr="00F06651">
        <w:tc>
          <w:tcPr>
            <w:tcW w:w="9701" w:type="dxa"/>
          </w:tcPr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6F106F" w:rsidRPr="006F106F" w:rsidRDefault="006F106F" w:rsidP="006F106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6F106F">
              <w:rPr>
                <w:rFonts w:ascii="NimbusRomNo9L-Regu" w:hAnsi="NimbusRomNo9L-Regu" w:cs="NimbusRomNo9L-Regu"/>
              </w:rPr>
              <w:t>int findBigger(TQueuePriority *queue) {</w:t>
            </w:r>
          </w:p>
          <w:p w:rsidR="006F106F" w:rsidRPr="006F106F" w:rsidRDefault="006F106F" w:rsidP="006F106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6F106F">
              <w:rPr>
                <w:rFonts w:ascii="NimbusRomNo9L-Regu" w:hAnsi="NimbusRomNo9L-Regu" w:cs="NimbusRomNo9L-Regu"/>
              </w:rPr>
              <w:tab/>
              <w:t>int i, biggerValue;</w:t>
            </w:r>
          </w:p>
          <w:p w:rsidR="006F106F" w:rsidRPr="006F106F" w:rsidRDefault="006F106F" w:rsidP="006F106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6F106F">
              <w:rPr>
                <w:rFonts w:ascii="NimbusRomNo9L-Regu" w:hAnsi="NimbusRomNo9L-Regu" w:cs="NimbusRomNo9L-Regu"/>
              </w:rPr>
              <w:tab/>
              <w:t>for (i = queue -&gt; ini, biggerValue = queue -&gt; vector[i]; i != queue -&gt; fim; i = i == TAM-1 ? 0 : i+1) {</w:t>
            </w:r>
          </w:p>
          <w:p w:rsidR="006F106F" w:rsidRPr="006F106F" w:rsidRDefault="006F106F" w:rsidP="006F106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6F106F">
              <w:rPr>
                <w:rFonts w:ascii="NimbusRomNo9L-Regu" w:hAnsi="NimbusRomNo9L-Regu" w:cs="NimbusRomNo9L-Regu"/>
              </w:rPr>
              <w:tab/>
            </w:r>
            <w:r w:rsidRPr="006F106F">
              <w:rPr>
                <w:rFonts w:ascii="NimbusRomNo9L-Regu" w:hAnsi="NimbusRomNo9L-Regu" w:cs="NimbusRomNo9L-Regu"/>
              </w:rPr>
              <w:tab/>
              <w:t>if(queue -&gt; vector[i] &gt; biggerValue) {</w:t>
            </w:r>
          </w:p>
          <w:p w:rsidR="006F106F" w:rsidRPr="006F106F" w:rsidRDefault="006F106F" w:rsidP="006F106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6F106F">
              <w:rPr>
                <w:rFonts w:ascii="NimbusRomNo9L-Regu" w:hAnsi="NimbusRomNo9L-Regu" w:cs="NimbusRomNo9L-Regu"/>
              </w:rPr>
              <w:tab/>
            </w:r>
            <w:r w:rsidRPr="006F106F">
              <w:rPr>
                <w:rFonts w:ascii="NimbusRomNo9L-Regu" w:hAnsi="NimbusRomNo9L-Regu" w:cs="NimbusRomNo9L-Regu"/>
              </w:rPr>
              <w:tab/>
            </w:r>
            <w:r w:rsidRPr="006F106F">
              <w:rPr>
                <w:rFonts w:ascii="NimbusRomNo9L-Regu" w:hAnsi="NimbusRomNo9L-Regu" w:cs="NimbusRomNo9L-Regu"/>
              </w:rPr>
              <w:tab/>
              <w:t>biggerValue = queue -&gt; vector[i];</w:t>
            </w:r>
          </w:p>
          <w:p w:rsidR="006F106F" w:rsidRPr="006F106F" w:rsidRDefault="006F106F" w:rsidP="006F106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6F106F">
              <w:rPr>
                <w:rFonts w:ascii="NimbusRomNo9L-Regu" w:hAnsi="NimbusRomNo9L-Regu" w:cs="NimbusRomNo9L-Regu"/>
              </w:rPr>
              <w:tab/>
            </w:r>
            <w:r w:rsidRPr="006F106F">
              <w:rPr>
                <w:rFonts w:ascii="NimbusRomNo9L-Regu" w:hAnsi="NimbusRomNo9L-Regu" w:cs="NimbusRomNo9L-Regu"/>
              </w:rPr>
              <w:tab/>
              <w:t>}</w:t>
            </w:r>
          </w:p>
          <w:p w:rsidR="006F106F" w:rsidRPr="006F106F" w:rsidRDefault="006F106F" w:rsidP="006F106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6F106F">
              <w:rPr>
                <w:rFonts w:ascii="NimbusRomNo9L-Regu" w:hAnsi="NimbusRomNo9L-Regu" w:cs="NimbusRomNo9L-Regu"/>
              </w:rPr>
              <w:tab/>
              <w:t>}</w:t>
            </w:r>
          </w:p>
          <w:p w:rsidR="006F106F" w:rsidRPr="006F106F" w:rsidRDefault="006F106F" w:rsidP="006F106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6F106F">
              <w:rPr>
                <w:rFonts w:ascii="NimbusRomNo9L-Regu" w:hAnsi="NimbusRomNo9L-Regu" w:cs="NimbusRomNo9L-Regu"/>
              </w:rPr>
              <w:tab/>
              <w:t>return biggerValue;</w:t>
            </w:r>
          </w:p>
          <w:p w:rsidR="006F106F" w:rsidRDefault="006F106F" w:rsidP="006F106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6F106F">
              <w:rPr>
                <w:rFonts w:ascii="NimbusRomNo9L-Regu" w:hAnsi="NimbusRomNo9L-Regu" w:cs="NimbusRomNo9L-Regu"/>
              </w:rPr>
              <w:t>}</w:t>
            </w:r>
          </w:p>
          <w:p w:rsidR="006F106F" w:rsidRDefault="006F106F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>int extractMax(TQueuePriority *queue){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 xml:space="preserve">    if(queue -&gt; quantity &gt; 0) {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ab/>
            </w:r>
            <w:r w:rsidRPr="00086539">
              <w:rPr>
                <w:rFonts w:ascii="NimbusRomNo9L-Regu" w:hAnsi="NimbusRomNo9L-Regu" w:cs="NimbusRomNo9L-Regu"/>
              </w:rPr>
              <w:tab/>
              <w:t>int max = queue -&gt; vector[1];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ab/>
            </w:r>
            <w:r w:rsidRPr="00086539">
              <w:rPr>
                <w:rFonts w:ascii="NimbusRomNo9L-Regu" w:hAnsi="NimbusRomNo9L-Regu" w:cs="NimbusRomNo9L-Regu"/>
              </w:rPr>
              <w:tab/>
              <w:t>queue -&gt; vector[1] = queue -&gt; vector[queue -&gt; quantity];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ab/>
            </w:r>
            <w:r w:rsidRPr="00086539">
              <w:rPr>
                <w:rFonts w:ascii="NimbusRomNo9L-Regu" w:hAnsi="NimbusRomNo9L-Regu" w:cs="NimbusRomNo9L-Regu"/>
              </w:rPr>
              <w:tab/>
              <w:t>queue -&gt; quantity = queue -&gt; quantity -1;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ab/>
            </w:r>
            <w:r w:rsidRPr="00086539">
              <w:rPr>
                <w:rFonts w:ascii="NimbusRomNo9L-Regu" w:hAnsi="NimbusRomNo9L-Regu" w:cs="NimbusRomNo9L-Regu"/>
              </w:rPr>
              <w:tab/>
              <w:t>correctDown(queue);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ab/>
            </w:r>
            <w:r w:rsidRPr="00086539">
              <w:rPr>
                <w:rFonts w:ascii="NimbusRomNo9L-Regu" w:hAnsi="NimbusRomNo9L-Regu" w:cs="NimbusRomNo9L-Regu"/>
              </w:rPr>
              <w:tab/>
              <w:t>return max;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 xml:space="preserve">    }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>}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>void insert(TQueuePriority *queue, int value) {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 xml:space="preserve">    if(queue -&gt; quantity &lt; TAM) {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lastRenderedPageBreak/>
              <w:t xml:space="preserve">        queue -&gt; quantity = queue -&gt; qtd +1;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 xml:space="preserve">        queue -&gt; vetor[queue -&gt; quantity] = value;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 xml:space="preserve">        corrigirSubindo(queue);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 xml:space="preserve">    }</w:t>
            </w:r>
          </w:p>
          <w:p w:rsidR="006F106F" w:rsidRDefault="00086539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>}</w:t>
            </w:r>
          </w:p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C00CEB" w:rsidRDefault="00C00CEB" w:rsidP="00C00CEB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C84DB7" w:rsidRDefault="00C84DB7" w:rsidP="004711FD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sectPr w:rsidR="00C84DB7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34" w:right="851" w:bottom="1134" w:left="851" w:header="851" w:footer="851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B1B" w:rsidRDefault="00DC5B1B">
      <w:r>
        <w:separator/>
      </w:r>
    </w:p>
  </w:endnote>
  <w:endnote w:type="continuationSeparator" w:id="0">
    <w:p w:rsidR="00DC5B1B" w:rsidRDefault="00DC5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2CB0885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D4C7B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coEgIAACkEAAAOAAAAZHJzL2Uyb0RvYy54bWysU8GO2yAQvVfqPyDuie3Um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" strokeweight="1pt"/>
          </w:pict>
        </mc:Fallback>
      </mc:AlternateContent>
    </w:r>
  </w:p>
  <w:p w:rsidR="00ED4F5D" w:rsidRDefault="00ED4F5D">
    <w:pPr>
      <w:pStyle w:val="Rodap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3A6F2F">
      <w:rPr>
        <w:rStyle w:val="Nmerodepgina"/>
        <w:noProof/>
        <w:sz w:val="20"/>
      </w:rPr>
      <w:t>4</w:t>
    </w:r>
    <w:r>
      <w:rPr>
        <w:rStyle w:val="Nmerodepgin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5A3ED0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53687C" id="Line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fXXEwIAACo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" strokeweight="1pt"/>
          </w:pict>
        </mc:Fallback>
      </mc:AlternateContent>
    </w:r>
  </w:p>
  <w:p w:rsidR="00ED4F5D" w:rsidRDefault="00ED4F5D">
    <w:pPr>
      <w:pStyle w:val="Rodap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B1B" w:rsidRDefault="00DC5B1B">
      <w:r>
        <w:separator/>
      </w:r>
    </w:p>
  </w:footnote>
  <w:footnote w:type="continuationSeparator" w:id="0">
    <w:p w:rsidR="00DC5B1B" w:rsidRDefault="00DC5B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711FD">
    <w:pPr>
      <w:pStyle w:val="Cabealho"/>
      <w:ind w:left="811"/>
      <w:jc w:val="right"/>
      <w:rPr>
        <w:smallCaps/>
      </w:rPr>
    </w:pPr>
    <w:r>
      <w:rPr>
        <w:smallCaps/>
      </w:rPr>
      <w:t>Centro Universitário Farias Brito</w:t>
    </w:r>
  </w:p>
  <w:p w:rsidR="00ED4F5D" w:rsidRDefault="004E3832">
    <w:pPr>
      <w:pStyle w:val="Cabealho"/>
      <w:spacing w:before="60"/>
      <w:ind w:left="811"/>
      <w:jc w:val="right"/>
      <w:rPr>
        <w:smallCaps/>
        <w:sz w:val="19"/>
      </w:rPr>
    </w:pPr>
    <w:r>
      <w:rPr>
        <w:smallCaps/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40C083C0" wp14:editId="07777777">
              <wp:simplePos x="0" y="0"/>
              <wp:positionH relativeFrom="column">
                <wp:posOffset>571500</wp:posOffset>
              </wp:positionH>
              <wp:positionV relativeFrom="paragraph">
                <wp:posOffset>22225</wp:posOffset>
              </wp:positionV>
              <wp:extent cx="5951220" cy="0"/>
              <wp:effectExtent l="0" t="0" r="0" b="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12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44EBCB" id="Line 10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.75pt" to="513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" strokeweight="1pt"/>
          </w:pict>
        </mc:Fallback>
      </mc:AlternateContent>
    </w:r>
    <w:r w:rsidR="004711FD">
      <w:rPr>
        <w:smallCaps/>
      </w:rPr>
      <w:t>Ciência da Computação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26"/>
      <w:gridCol w:w="6540"/>
      <w:gridCol w:w="1884"/>
    </w:tblGrid>
    <w:tr w:rsidR="00E669D7" w:rsidTr="005A0CE3">
      <w:tc>
        <w:tcPr>
          <w:tcW w:w="1926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E669D7" w:rsidRDefault="00E669D7" w:rsidP="000B2235">
          <w:r>
            <w:rPr>
              <w:b/>
              <w:bCs/>
              <w:caps/>
              <w:noProof/>
              <w:sz w:val="20"/>
            </w:rPr>
            <w:drawing>
              <wp:anchor distT="0" distB="0" distL="114300" distR="114300" simplePos="0" relativeHeight="251661312" behindDoc="0" locked="0" layoutInCell="1" allowOverlap="1" wp14:anchorId="4584700E" wp14:editId="04CB9C1C">
                <wp:simplePos x="0" y="0"/>
                <wp:positionH relativeFrom="column">
                  <wp:posOffset>-1905</wp:posOffset>
                </wp:positionH>
                <wp:positionV relativeFrom="paragraph">
                  <wp:posOffset>295275</wp:posOffset>
                </wp:positionV>
                <wp:extent cx="1081177" cy="621030"/>
                <wp:effectExtent l="0" t="0" r="5080" b="0"/>
                <wp:wrapNone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BUni_FINAL-0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177" cy="621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</w:t>
          </w:r>
        </w:p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Curso:</w:t>
          </w:r>
          <w:r w:rsidRPr="003C7398">
            <w:rPr>
              <w:smallCaps/>
              <w:spacing w:val="12"/>
            </w:rPr>
            <w:t xml:space="preserve"> </w:t>
          </w:r>
          <w:r>
            <w:rPr>
              <w:smallCaps/>
              <w:spacing w:val="12"/>
            </w:rPr>
            <w:t>Ciência da Computação</w:t>
          </w:r>
        </w:p>
      </w:tc>
      <w:tc>
        <w:tcPr>
          <w:tcW w:w="1884" w:type="dxa"/>
          <w:vMerge w:val="restart"/>
          <w:tcBorders>
            <w:top w:val="single" w:sz="4" w:space="0" w:color="auto"/>
            <w:left w:val="single" w:sz="4" w:space="0" w:color="auto"/>
          </w:tcBorders>
          <w:vAlign w:val="center"/>
        </w:tcPr>
        <w:p w:rsidR="00E669D7" w:rsidRPr="00FA69E4" w:rsidRDefault="00E669D7" w:rsidP="00E669D7">
          <w:pPr>
            <w:pStyle w:val="Cabealho"/>
            <w:tabs>
              <w:tab w:val="clear" w:pos="4419"/>
              <w:tab w:val="clear" w:pos="8838"/>
            </w:tabs>
            <w:jc w:val="center"/>
            <w:rPr>
              <w:b/>
              <w:bCs/>
              <w:smallCaps/>
            </w:rPr>
          </w:pPr>
          <w:r>
            <w:rPr>
              <w:b/>
              <w:bCs/>
              <w:smallCaps/>
            </w:rPr>
            <w:t>Atividades d</w:t>
          </w:r>
          <w:r w:rsidR="00AF2C6D">
            <w:rPr>
              <w:b/>
              <w:bCs/>
              <w:smallCaps/>
            </w:rPr>
            <w:t>a</w:t>
          </w:r>
          <w:r>
            <w:rPr>
              <w:b/>
              <w:bCs/>
              <w:smallCaps/>
            </w:rPr>
            <w:t xml:space="preserve"> </w:t>
          </w:r>
          <w:r w:rsidR="006B5A45">
            <w:rPr>
              <w:b/>
              <w:bCs/>
              <w:smallCaps/>
            </w:rPr>
            <w:t xml:space="preserve">Unidade </w:t>
          </w:r>
          <w:r w:rsidR="007B091C">
            <w:rPr>
              <w:b/>
              <w:bCs/>
              <w:smallCaps/>
            </w:rPr>
            <w:t>3</w:t>
          </w:r>
        </w:p>
      </w:tc>
    </w:tr>
    <w:tr w:rsidR="00E669D7" w:rsidTr="005A0CE3"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669D7" w:rsidRDefault="00E669D7" w:rsidP="000B2235"/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Disciplina:</w:t>
          </w:r>
          <w:r>
            <w:rPr>
              <w:smallCaps/>
              <w:spacing w:val="12"/>
            </w:rPr>
            <w:t xml:space="preserve"> Estrutura de Dados I</w:t>
          </w:r>
        </w:p>
      </w:tc>
      <w:tc>
        <w:tcPr>
          <w:tcW w:w="1884" w:type="dxa"/>
          <w:vMerge/>
          <w:tcBorders>
            <w:left w:val="single" w:sz="4" w:space="0" w:color="auto"/>
          </w:tcBorders>
        </w:tcPr>
        <w:p w:rsidR="00E669D7" w:rsidRDefault="00E669D7" w:rsidP="00F23837">
          <w:pPr>
            <w:pStyle w:val="Cabealho"/>
          </w:pPr>
        </w:p>
      </w:tc>
    </w:tr>
    <w:tr w:rsidR="00E669D7" w:rsidTr="005A0CE3">
      <w:trPr>
        <w:trHeight w:val="641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669D7" w:rsidRDefault="00E669D7" w:rsidP="000B2235"/>
      </w:tc>
      <w:tc>
        <w:tcPr>
          <w:tcW w:w="65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:rsidR="00E669D7" w:rsidRPr="003C7398" w:rsidRDefault="00E669D7" w:rsidP="00AA56B8">
          <w:pPr>
            <w:rPr>
              <w:b/>
              <w:bCs/>
              <w:smallCaps/>
              <w:spacing w:val="12"/>
            </w:rPr>
          </w:pPr>
          <w:r w:rsidRPr="003C7398">
            <w:rPr>
              <w:b/>
              <w:bCs/>
              <w:smallCaps/>
              <w:spacing w:val="12"/>
            </w:rPr>
            <w:t xml:space="preserve">Professor(a): </w:t>
          </w:r>
          <w:r>
            <w:rPr>
              <w:b/>
              <w:bCs/>
              <w:smallCaps/>
              <w:spacing w:val="12"/>
            </w:rPr>
            <w:t>Vitor Almeida dos Santos</w:t>
          </w:r>
        </w:p>
      </w:tc>
      <w:tc>
        <w:tcPr>
          <w:tcW w:w="1884" w:type="dxa"/>
          <w:vMerge/>
          <w:tcBorders>
            <w:left w:val="single" w:sz="4" w:space="0" w:color="auto"/>
            <w:bottom w:val="single" w:sz="4" w:space="0" w:color="auto"/>
          </w:tcBorders>
        </w:tcPr>
        <w:p w:rsidR="00E669D7" w:rsidRDefault="00E669D7" w:rsidP="00F23837">
          <w:pPr>
            <w:pStyle w:val="Cabealho"/>
          </w:pPr>
        </w:p>
      </w:tc>
    </w:tr>
    <w:tr w:rsidR="00ED4F5D">
      <w:trPr>
        <w:trHeight w:val="539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D4F5D" w:rsidRDefault="00ED4F5D" w:rsidP="000B2235"/>
      </w:tc>
      <w:tc>
        <w:tcPr>
          <w:tcW w:w="8424" w:type="dxa"/>
          <w:gridSpan w:val="2"/>
          <w:tcBorders>
            <w:top w:val="single" w:sz="4" w:space="0" w:color="auto"/>
            <w:left w:val="single" w:sz="4" w:space="0" w:color="auto"/>
          </w:tcBorders>
          <w:vAlign w:val="center"/>
        </w:tcPr>
        <w:p w:rsidR="00ED4F5D" w:rsidRPr="003C7398" w:rsidRDefault="00ED4F5D" w:rsidP="003C7398">
          <w:pPr>
            <w:pStyle w:val="Cabealho"/>
            <w:tabs>
              <w:tab w:val="clear" w:pos="4419"/>
              <w:tab w:val="clear" w:pos="8838"/>
              <w:tab w:val="left" w:pos="3834"/>
              <w:tab w:val="right" w:pos="10086"/>
            </w:tabs>
            <w:rPr>
              <w:smallCaps/>
              <w:spacing w:val="10"/>
              <w:u w:val="single"/>
            </w:rPr>
          </w:pPr>
          <w:r w:rsidRPr="000B2235">
            <w:t>Aluno(a):</w:t>
          </w:r>
          <w:r w:rsidR="000D0BEA">
            <w:rPr>
              <w:u w:val="single"/>
            </w:rPr>
            <w:t>João Alberto Parente Filho</w:t>
          </w:r>
          <w:r w:rsidRPr="003C7398">
            <w:rPr>
              <w:u w:val="single"/>
            </w:rPr>
            <w:tab/>
          </w:r>
          <w:r w:rsidRPr="003C7398">
            <w:rPr>
              <w:u w:val="single"/>
            </w:rPr>
            <w:tab/>
          </w:r>
          <w:r>
            <w:t xml:space="preserve"> </w:t>
          </w:r>
        </w:p>
      </w:tc>
    </w:tr>
  </w:tbl>
  <w:p w:rsidR="00ED4F5D" w:rsidRDefault="00ED4F5D" w:rsidP="00D80ED7">
    <w:pPr>
      <w:pStyle w:val="Cabealho"/>
      <w:tabs>
        <w:tab w:val="clear" w:pos="4419"/>
        <w:tab w:val="clear" w:pos="88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A1B5F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9964969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2D152A6B"/>
    <w:multiLevelType w:val="hybridMultilevel"/>
    <w:tmpl w:val="975415A8"/>
    <w:lvl w:ilvl="0" w:tplc="790AE1A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AC195B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E050B89"/>
    <w:multiLevelType w:val="hybridMultilevel"/>
    <w:tmpl w:val="D944C436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4F01846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7FCA3275"/>
    <w:multiLevelType w:val="hybridMultilevel"/>
    <w:tmpl w:val="68FAA076"/>
    <w:lvl w:ilvl="0" w:tplc="ADD67C6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262"/>
    <w:rsid w:val="00000A59"/>
    <w:rsid w:val="00002247"/>
    <w:rsid w:val="00002261"/>
    <w:rsid w:val="00007CD9"/>
    <w:rsid w:val="00011A5B"/>
    <w:rsid w:val="0002275D"/>
    <w:rsid w:val="000451AE"/>
    <w:rsid w:val="0004609E"/>
    <w:rsid w:val="000519FD"/>
    <w:rsid w:val="00053F1C"/>
    <w:rsid w:val="00057C38"/>
    <w:rsid w:val="0008592B"/>
    <w:rsid w:val="00086539"/>
    <w:rsid w:val="00093627"/>
    <w:rsid w:val="000957CC"/>
    <w:rsid w:val="000A1035"/>
    <w:rsid w:val="000A630D"/>
    <w:rsid w:val="000B2235"/>
    <w:rsid w:val="000B7FF6"/>
    <w:rsid w:val="000D0BEA"/>
    <w:rsid w:val="000D5ED9"/>
    <w:rsid w:val="000E1B96"/>
    <w:rsid w:val="000E2076"/>
    <w:rsid w:val="000F00F2"/>
    <w:rsid w:val="000F075C"/>
    <w:rsid w:val="000F26A0"/>
    <w:rsid w:val="000F3F7D"/>
    <w:rsid w:val="000F4D74"/>
    <w:rsid w:val="000F6358"/>
    <w:rsid w:val="000F7832"/>
    <w:rsid w:val="001034C1"/>
    <w:rsid w:val="001146BB"/>
    <w:rsid w:val="0013247E"/>
    <w:rsid w:val="00134A5A"/>
    <w:rsid w:val="00143821"/>
    <w:rsid w:val="00155B9D"/>
    <w:rsid w:val="00156193"/>
    <w:rsid w:val="001721D6"/>
    <w:rsid w:val="001916F4"/>
    <w:rsid w:val="001A4A96"/>
    <w:rsid w:val="001A4ADF"/>
    <w:rsid w:val="001E0631"/>
    <w:rsid w:val="001E365C"/>
    <w:rsid w:val="001E6DBF"/>
    <w:rsid w:val="001F1FD5"/>
    <w:rsid w:val="002167E6"/>
    <w:rsid w:val="00230D9C"/>
    <w:rsid w:val="00232766"/>
    <w:rsid w:val="00234AEB"/>
    <w:rsid w:val="00234B22"/>
    <w:rsid w:val="0024204E"/>
    <w:rsid w:val="00251430"/>
    <w:rsid w:val="00257B12"/>
    <w:rsid w:val="00262C36"/>
    <w:rsid w:val="002642F1"/>
    <w:rsid w:val="00267368"/>
    <w:rsid w:val="0027020B"/>
    <w:rsid w:val="00276659"/>
    <w:rsid w:val="002A732C"/>
    <w:rsid w:val="002B4E72"/>
    <w:rsid w:val="002C1232"/>
    <w:rsid w:val="002C1943"/>
    <w:rsid w:val="002C3CD5"/>
    <w:rsid w:val="002D2AB7"/>
    <w:rsid w:val="002F3BE3"/>
    <w:rsid w:val="003004A3"/>
    <w:rsid w:val="00301FD2"/>
    <w:rsid w:val="00303614"/>
    <w:rsid w:val="00305564"/>
    <w:rsid w:val="00343F6A"/>
    <w:rsid w:val="00352ED0"/>
    <w:rsid w:val="0035360C"/>
    <w:rsid w:val="00356E11"/>
    <w:rsid w:val="00361D30"/>
    <w:rsid w:val="003816BE"/>
    <w:rsid w:val="003854DA"/>
    <w:rsid w:val="003863AB"/>
    <w:rsid w:val="003A082F"/>
    <w:rsid w:val="003A5B91"/>
    <w:rsid w:val="003A6F2F"/>
    <w:rsid w:val="003B2F06"/>
    <w:rsid w:val="003C7398"/>
    <w:rsid w:val="003D4701"/>
    <w:rsid w:val="003E1D85"/>
    <w:rsid w:val="003E39EB"/>
    <w:rsid w:val="003E7A9C"/>
    <w:rsid w:val="003F0226"/>
    <w:rsid w:val="0040454B"/>
    <w:rsid w:val="00415E39"/>
    <w:rsid w:val="00416FB3"/>
    <w:rsid w:val="00421249"/>
    <w:rsid w:val="00422DB3"/>
    <w:rsid w:val="0042580F"/>
    <w:rsid w:val="00437F26"/>
    <w:rsid w:val="00441478"/>
    <w:rsid w:val="0045154E"/>
    <w:rsid w:val="00454837"/>
    <w:rsid w:val="00466306"/>
    <w:rsid w:val="004711FD"/>
    <w:rsid w:val="00473D92"/>
    <w:rsid w:val="00475F1C"/>
    <w:rsid w:val="004830FD"/>
    <w:rsid w:val="004838A5"/>
    <w:rsid w:val="0049521C"/>
    <w:rsid w:val="0049533E"/>
    <w:rsid w:val="0049622A"/>
    <w:rsid w:val="00497CA1"/>
    <w:rsid w:val="004A29C1"/>
    <w:rsid w:val="004B0AB2"/>
    <w:rsid w:val="004B4880"/>
    <w:rsid w:val="004C18BA"/>
    <w:rsid w:val="004D468A"/>
    <w:rsid w:val="004D55DB"/>
    <w:rsid w:val="004E3832"/>
    <w:rsid w:val="004E5223"/>
    <w:rsid w:val="004E779E"/>
    <w:rsid w:val="004F7C6A"/>
    <w:rsid w:val="00505D61"/>
    <w:rsid w:val="00506CEC"/>
    <w:rsid w:val="00507AC0"/>
    <w:rsid w:val="00514101"/>
    <w:rsid w:val="005253D2"/>
    <w:rsid w:val="00531B52"/>
    <w:rsid w:val="00533B3D"/>
    <w:rsid w:val="00560D36"/>
    <w:rsid w:val="00561693"/>
    <w:rsid w:val="00564F10"/>
    <w:rsid w:val="00565B14"/>
    <w:rsid w:val="00567DB0"/>
    <w:rsid w:val="005703C7"/>
    <w:rsid w:val="0058377F"/>
    <w:rsid w:val="00592040"/>
    <w:rsid w:val="005B4A9D"/>
    <w:rsid w:val="005B5262"/>
    <w:rsid w:val="005B64FD"/>
    <w:rsid w:val="005C5E36"/>
    <w:rsid w:val="005C6635"/>
    <w:rsid w:val="005D1F4B"/>
    <w:rsid w:val="005D1F8C"/>
    <w:rsid w:val="005D35E4"/>
    <w:rsid w:val="00610F06"/>
    <w:rsid w:val="00613501"/>
    <w:rsid w:val="00614274"/>
    <w:rsid w:val="00616E5C"/>
    <w:rsid w:val="006202DD"/>
    <w:rsid w:val="006466B1"/>
    <w:rsid w:val="00651BCA"/>
    <w:rsid w:val="00652665"/>
    <w:rsid w:val="00676868"/>
    <w:rsid w:val="00691078"/>
    <w:rsid w:val="00691747"/>
    <w:rsid w:val="006A351D"/>
    <w:rsid w:val="006B07A6"/>
    <w:rsid w:val="006B5A45"/>
    <w:rsid w:val="006C2B7A"/>
    <w:rsid w:val="006C6966"/>
    <w:rsid w:val="006F09AE"/>
    <w:rsid w:val="006F0CBB"/>
    <w:rsid w:val="006F106F"/>
    <w:rsid w:val="006F49DE"/>
    <w:rsid w:val="007007A0"/>
    <w:rsid w:val="00705535"/>
    <w:rsid w:val="007144B3"/>
    <w:rsid w:val="0071605D"/>
    <w:rsid w:val="007200F3"/>
    <w:rsid w:val="00724C11"/>
    <w:rsid w:val="00730A58"/>
    <w:rsid w:val="00735F2C"/>
    <w:rsid w:val="00736B45"/>
    <w:rsid w:val="00747F02"/>
    <w:rsid w:val="007546EB"/>
    <w:rsid w:val="0075796D"/>
    <w:rsid w:val="007632AC"/>
    <w:rsid w:val="00767672"/>
    <w:rsid w:val="00773750"/>
    <w:rsid w:val="007773B3"/>
    <w:rsid w:val="00786917"/>
    <w:rsid w:val="00787069"/>
    <w:rsid w:val="00794DD1"/>
    <w:rsid w:val="0079502F"/>
    <w:rsid w:val="0079697D"/>
    <w:rsid w:val="007A0405"/>
    <w:rsid w:val="007A09B9"/>
    <w:rsid w:val="007A10F9"/>
    <w:rsid w:val="007A3095"/>
    <w:rsid w:val="007A4A5D"/>
    <w:rsid w:val="007B091C"/>
    <w:rsid w:val="007B648C"/>
    <w:rsid w:val="007C5241"/>
    <w:rsid w:val="007C6D43"/>
    <w:rsid w:val="007D2D18"/>
    <w:rsid w:val="007D35AE"/>
    <w:rsid w:val="007D5F5A"/>
    <w:rsid w:val="007D7559"/>
    <w:rsid w:val="007E17AB"/>
    <w:rsid w:val="00804B91"/>
    <w:rsid w:val="008104E3"/>
    <w:rsid w:val="00821DD5"/>
    <w:rsid w:val="00824807"/>
    <w:rsid w:val="00832612"/>
    <w:rsid w:val="00835B2C"/>
    <w:rsid w:val="00837D95"/>
    <w:rsid w:val="008401F2"/>
    <w:rsid w:val="0084430D"/>
    <w:rsid w:val="00844EA0"/>
    <w:rsid w:val="00845282"/>
    <w:rsid w:val="00855B69"/>
    <w:rsid w:val="00872D84"/>
    <w:rsid w:val="0087386F"/>
    <w:rsid w:val="00875C5E"/>
    <w:rsid w:val="008808D2"/>
    <w:rsid w:val="00893AB4"/>
    <w:rsid w:val="008A004C"/>
    <w:rsid w:val="008B2EC5"/>
    <w:rsid w:val="008C350B"/>
    <w:rsid w:val="008C6331"/>
    <w:rsid w:val="008C6DFB"/>
    <w:rsid w:val="008E1862"/>
    <w:rsid w:val="008E3A12"/>
    <w:rsid w:val="008E755F"/>
    <w:rsid w:val="008F498F"/>
    <w:rsid w:val="00912A1D"/>
    <w:rsid w:val="00922F59"/>
    <w:rsid w:val="009240AB"/>
    <w:rsid w:val="00924C20"/>
    <w:rsid w:val="009262C7"/>
    <w:rsid w:val="009467B7"/>
    <w:rsid w:val="00954477"/>
    <w:rsid w:val="00954DDE"/>
    <w:rsid w:val="00960CAB"/>
    <w:rsid w:val="00964900"/>
    <w:rsid w:val="00972930"/>
    <w:rsid w:val="0097629D"/>
    <w:rsid w:val="009800F4"/>
    <w:rsid w:val="009808B0"/>
    <w:rsid w:val="0098487F"/>
    <w:rsid w:val="009854FD"/>
    <w:rsid w:val="00993DD2"/>
    <w:rsid w:val="00994492"/>
    <w:rsid w:val="009A11BD"/>
    <w:rsid w:val="009A1975"/>
    <w:rsid w:val="009A3D8A"/>
    <w:rsid w:val="009A6961"/>
    <w:rsid w:val="009A7D33"/>
    <w:rsid w:val="009B4A7C"/>
    <w:rsid w:val="009E0771"/>
    <w:rsid w:val="009F111B"/>
    <w:rsid w:val="009F1E2C"/>
    <w:rsid w:val="009F1E92"/>
    <w:rsid w:val="009F653D"/>
    <w:rsid w:val="009F7595"/>
    <w:rsid w:val="00A178E8"/>
    <w:rsid w:val="00A41357"/>
    <w:rsid w:val="00A4172D"/>
    <w:rsid w:val="00A4207E"/>
    <w:rsid w:val="00A568CB"/>
    <w:rsid w:val="00A6029D"/>
    <w:rsid w:val="00A73A5B"/>
    <w:rsid w:val="00A7463E"/>
    <w:rsid w:val="00A74710"/>
    <w:rsid w:val="00A8217E"/>
    <w:rsid w:val="00A8364E"/>
    <w:rsid w:val="00A85E6C"/>
    <w:rsid w:val="00A9689F"/>
    <w:rsid w:val="00A9777B"/>
    <w:rsid w:val="00AA0BC7"/>
    <w:rsid w:val="00AA5467"/>
    <w:rsid w:val="00AA56B8"/>
    <w:rsid w:val="00AC3383"/>
    <w:rsid w:val="00AC6539"/>
    <w:rsid w:val="00AD3B25"/>
    <w:rsid w:val="00AE0261"/>
    <w:rsid w:val="00AE3ABD"/>
    <w:rsid w:val="00AE5496"/>
    <w:rsid w:val="00AE6E61"/>
    <w:rsid w:val="00AE74A9"/>
    <w:rsid w:val="00AF2C6D"/>
    <w:rsid w:val="00AF392E"/>
    <w:rsid w:val="00AF3ED4"/>
    <w:rsid w:val="00AF535A"/>
    <w:rsid w:val="00B061E6"/>
    <w:rsid w:val="00B13AC1"/>
    <w:rsid w:val="00B165C7"/>
    <w:rsid w:val="00B23751"/>
    <w:rsid w:val="00B417EC"/>
    <w:rsid w:val="00B46607"/>
    <w:rsid w:val="00B54E10"/>
    <w:rsid w:val="00B62E71"/>
    <w:rsid w:val="00B662E7"/>
    <w:rsid w:val="00B77491"/>
    <w:rsid w:val="00B80774"/>
    <w:rsid w:val="00B81AB3"/>
    <w:rsid w:val="00B84CDC"/>
    <w:rsid w:val="00B87104"/>
    <w:rsid w:val="00BA5708"/>
    <w:rsid w:val="00BA573B"/>
    <w:rsid w:val="00BB5230"/>
    <w:rsid w:val="00BB5703"/>
    <w:rsid w:val="00BB7FF0"/>
    <w:rsid w:val="00C00CEB"/>
    <w:rsid w:val="00C03F1E"/>
    <w:rsid w:val="00C06C1E"/>
    <w:rsid w:val="00C07C12"/>
    <w:rsid w:val="00C170A4"/>
    <w:rsid w:val="00C20A73"/>
    <w:rsid w:val="00C219CC"/>
    <w:rsid w:val="00C31909"/>
    <w:rsid w:val="00C45693"/>
    <w:rsid w:val="00C47046"/>
    <w:rsid w:val="00C53FAD"/>
    <w:rsid w:val="00C668FC"/>
    <w:rsid w:val="00C71DA9"/>
    <w:rsid w:val="00C7691C"/>
    <w:rsid w:val="00C84DB7"/>
    <w:rsid w:val="00C92174"/>
    <w:rsid w:val="00C930D9"/>
    <w:rsid w:val="00CA0492"/>
    <w:rsid w:val="00CA362B"/>
    <w:rsid w:val="00CA4C42"/>
    <w:rsid w:val="00CC634C"/>
    <w:rsid w:val="00CD06FD"/>
    <w:rsid w:val="00CD1891"/>
    <w:rsid w:val="00CE016A"/>
    <w:rsid w:val="00CE1E77"/>
    <w:rsid w:val="00CE4F08"/>
    <w:rsid w:val="00CF435F"/>
    <w:rsid w:val="00CF74F0"/>
    <w:rsid w:val="00D07A95"/>
    <w:rsid w:val="00D110A0"/>
    <w:rsid w:val="00D15AEC"/>
    <w:rsid w:val="00D2159C"/>
    <w:rsid w:val="00D21B5E"/>
    <w:rsid w:val="00D21E96"/>
    <w:rsid w:val="00D3501F"/>
    <w:rsid w:val="00D4251C"/>
    <w:rsid w:val="00D43EB9"/>
    <w:rsid w:val="00D565E6"/>
    <w:rsid w:val="00D74B18"/>
    <w:rsid w:val="00D80ED5"/>
    <w:rsid w:val="00D80ED7"/>
    <w:rsid w:val="00DA0DBC"/>
    <w:rsid w:val="00DA75D8"/>
    <w:rsid w:val="00DB1A2A"/>
    <w:rsid w:val="00DC4D2F"/>
    <w:rsid w:val="00DC5B1B"/>
    <w:rsid w:val="00DC5B8E"/>
    <w:rsid w:val="00DC6078"/>
    <w:rsid w:val="00DD203D"/>
    <w:rsid w:val="00DD2757"/>
    <w:rsid w:val="00DD6AEA"/>
    <w:rsid w:val="00DF77CB"/>
    <w:rsid w:val="00E05209"/>
    <w:rsid w:val="00E0761C"/>
    <w:rsid w:val="00E24124"/>
    <w:rsid w:val="00E331A2"/>
    <w:rsid w:val="00E504F5"/>
    <w:rsid w:val="00E52BE6"/>
    <w:rsid w:val="00E61F4F"/>
    <w:rsid w:val="00E669D7"/>
    <w:rsid w:val="00E75C1C"/>
    <w:rsid w:val="00E946A0"/>
    <w:rsid w:val="00EA761E"/>
    <w:rsid w:val="00EB3474"/>
    <w:rsid w:val="00EB55E4"/>
    <w:rsid w:val="00EC0EFA"/>
    <w:rsid w:val="00ED1B3C"/>
    <w:rsid w:val="00ED2624"/>
    <w:rsid w:val="00ED4F5D"/>
    <w:rsid w:val="00ED4FE1"/>
    <w:rsid w:val="00EE0400"/>
    <w:rsid w:val="00EE18BC"/>
    <w:rsid w:val="00EE1EB1"/>
    <w:rsid w:val="00EE4CA6"/>
    <w:rsid w:val="00EE7476"/>
    <w:rsid w:val="00EF7BA0"/>
    <w:rsid w:val="00F03001"/>
    <w:rsid w:val="00F0452D"/>
    <w:rsid w:val="00F1634F"/>
    <w:rsid w:val="00F21585"/>
    <w:rsid w:val="00F22AB2"/>
    <w:rsid w:val="00F23837"/>
    <w:rsid w:val="00F27174"/>
    <w:rsid w:val="00F34276"/>
    <w:rsid w:val="00F343BF"/>
    <w:rsid w:val="00F37FF5"/>
    <w:rsid w:val="00F52405"/>
    <w:rsid w:val="00F63236"/>
    <w:rsid w:val="00F72693"/>
    <w:rsid w:val="00F74C41"/>
    <w:rsid w:val="00F75041"/>
    <w:rsid w:val="00F75859"/>
    <w:rsid w:val="00F77EAF"/>
    <w:rsid w:val="00F80BAF"/>
    <w:rsid w:val="00F91312"/>
    <w:rsid w:val="00FA0492"/>
    <w:rsid w:val="00FA69E4"/>
    <w:rsid w:val="00FD7BA2"/>
    <w:rsid w:val="00FE090E"/>
    <w:rsid w:val="00FE4EA7"/>
    <w:rsid w:val="00FF1545"/>
    <w:rsid w:val="561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F4AA0DB-9296-453B-9BE5-DE96DF97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Raavi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Questo">
    <w:name w:val="Questão"/>
    <w:pPr>
      <w:tabs>
        <w:tab w:val="left" w:pos="425"/>
      </w:tabs>
      <w:autoSpaceDE w:val="0"/>
      <w:autoSpaceDN w:val="0"/>
      <w:adjustRightInd w:val="0"/>
      <w:ind w:left="425" w:hanging="425"/>
      <w:jc w:val="both"/>
    </w:pPr>
    <w:rPr>
      <w:color w:val="000000"/>
      <w:sz w:val="24"/>
      <w:szCs w:val="24"/>
      <w:lang w:eastAsia="pt-BR"/>
    </w:rPr>
  </w:style>
  <w:style w:type="paragraph" w:customStyle="1" w:styleId="itens">
    <w:name w:val="itens"/>
    <w:basedOn w:val="Normal"/>
    <w:pPr>
      <w:tabs>
        <w:tab w:val="left" w:pos="765"/>
      </w:tabs>
      <w:autoSpaceDE w:val="0"/>
      <w:autoSpaceDN w:val="0"/>
      <w:adjustRightInd w:val="0"/>
      <w:ind w:left="771" w:hanging="340"/>
      <w:jc w:val="both"/>
    </w:pPr>
    <w:rPr>
      <w:lang w:val="en-US"/>
    </w:rPr>
  </w:style>
  <w:style w:type="paragraph" w:customStyle="1" w:styleId="LinhaQuesto">
    <w:name w:val="Linha Questão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454"/>
      <w:jc w:val="both"/>
    </w:pPr>
  </w:style>
  <w:style w:type="paragraph" w:customStyle="1" w:styleId="Linhaitem">
    <w:name w:val="Linha item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765"/>
      <w:jc w:val="both"/>
    </w:pPr>
    <w:rPr>
      <w:lang w:val="en-US"/>
    </w:rPr>
  </w:style>
  <w:style w:type="paragraph" w:customStyle="1" w:styleId="itensab-cd-e">
    <w:name w:val="itens ab-cd-e"/>
    <w:basedOn w:val="Normal"/>
    <w:next w:val="Normal"/>
    <w:pPr>
      <w:tabs>
        <w:tab w:val="left" w:pos="765"/>
        <w:tab w:val="left" w:pos="3799"/>
        <w:tab w:val="left" w:pos="4110"/>
        <w:tab w:val="left" w:pos="7059"/>
        <w:tab w:val="left" w:pos="7398"/>
      </w:tabs>
      <w:autoSpaceDE w:val="0"/>
      <w:autoSpaceDN w:val="0"/>
      <w:adjustRightInd w:val="0"/>
      <w:ind w:left="771" w:hanging="340"/>
      <w:jc w:val="both"/>
    </w:pPr>
  </w:style>
  <w:style w:type="paragraph" w:customStyle="1" w:styleId="itensabc-de">
    <w:name w:val="itens abc-de"/>
    <w:pPr>
      <w:tabs>
        <w:tab w:val="left" w:pos="765"/>
        <w:tab w:val="left" w:pos="5188"/>
        <w:tab w:val="left" w:pos="5499"/>
      </w:tabs>
      <w:autoSpaceDE w:val="0"/>
      <w:autoSpaceDN w:val="0"/>
      <w:adjustRightInd w:val="0"/>
      <w:ind w:left="771" w:hanging="340"/>
      <w:jc w:val="both"/>
    </w:pPr>
    <w:rPr>
      <w:sz w:val="24"/>
      <w:szCs w:val="24"/>
      <w:lang w:eastAsia="pt-BR"/>
    </w:rPr>
  </w:style>
  <w:style w:type="paragraph" w:styleId="Recuodecorpodetexto">
    <w:name w:val="Body Text Indent"/>
    <w:basedOn w:val="Normal"/>
    <w:pPr>
      <w:ind w:firstLine="652"/>
      <w:jc w:val="both"/>
    </w:pPr>
  </w:style>
  <w:style w:type="table" w:styleId="Tabelacomgrade">
    <w:name w:val="Table Grid"/>
    <w:basedOn w:val="Tabelanormal"/>
    <w:rsid w:val="000A1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Recuodecorpodetexto"/>
    <w:pPr>
      <w:spacing w:line="264" w:lineRule="auto"/>
    </w:pPr>
  </w:style>
  <w:style w:type="paragraph" w:styleId="NormalWeb">
    <w:name w:val="Normal (Web)"/>
    <w:basedOn w:val="Normal"/>
    <w:rsid w:val="001E365C"/>
    <w:pPr>
      <w:spacing w:before="100" w:beforeAutospacing="1" w:after="100" w:afterAutospacing="1"/>
    </w:pPr>
    <w:rPr>
      <w:rFonts w:ascii="Times New Roman" w:hAnsi="Times New Roman" w:cs="Times New Roman"/>
      <w:color w:val="000000"/>
      <w:lang w:val="en-US" w:eastAsia="en-US"/>
    </w:rPr>
  </w:style>
  <w:style w:type="paragraph" w:styleId="Textodebalo">
    <w:name w:val="Balloon Text"/>
    <w:basedOn w:val="Normal"/>
    <w:semiHidden/>
    <w:rsid w:val="008F498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E05209"/>
    <w:rPr>
      <w:sz w:val="20"/>
      <w:szCs w:val="20"/>
    </w:rPr>
  </w:style>
  <w:style w:type="character" w:styleId="Refdenotaderodap">
    <w:name w:val="footnote reference"/>
    <w:semiHidden/>
    <w:rsid w:val="00E05209"/>
    <w:rPr>
      <w:vertAlign w:val="superscript"/>
    </w:rPr>
  </w:style>
  <w:style w:type="paragraph" w:styleId="Corpodetexto2">
    <w:name w:val="Body Text 2"/>
    <w:basedOn w:val="Normal"/>
    <w:link w:val="Corpodetexto2Char"/>
    <w:rsid w:val="005C6635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5C6635"/>
    <w:rPr>
      <w:rFonts w:ascii="Arial" w:hAnsi="Arial" w:cs="Raav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2BE6"/>
    <w:pPr>
      <w:ind w:left="720"/>
    </w:pPr>
    <w:rPr>
      <w:rFonts w:ascii="Times New Roman" w:hAnsi="Times New Roman" w:cs="Times New Roman"/>
    </w:rPr>
  </w:style>
  <w:style w:type="paragraph" w:customStyle="1" w:styleId="Default">
    <w:name w:val="Default"/>
    <w:rsid w:val="000E20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0659">
          <w:marLeft w:val="11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298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o\Configura&#231;&#245;es%20locais\Temporary%20Internet%20Files\OLK35\Modelo%20Prova%20FF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Prova FFB.dot</Template>
  <TotalTime>1024</TotalTime>
  <Pages>6</Pages>
  <Words>811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FARIAS BRITO</Company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mario</dc:creator>
  <cp:lastModifiedBy>Alberto Parente</cp:lastModifiedBy>
  <cp:revision>163</cp:revision>
  <cp:lastPrinted>2012-10-05T23:12:00Z</cp:lastPrinted>
  <dcterms:created xsi:type="dcterms:W3CDTF">2012-10-05T21:43:00Z</dcterms:created>
  <dcterms:modified xsi:type="dcterms:W3CDTF">2020-04-12T05:12:00Z</dcterms:modified>
</cp:coreProperties>
</file>